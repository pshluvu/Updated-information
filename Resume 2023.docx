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Pr>
      <w:tblGrid>
        <w:gridCol w:w="4896"/>
        <w:gridCol w:w="3744"/>
      </w:tblGrid>
      <w:tr w:rsidR="007A0F44" w:rsidRPr="00EA4197" w14:paraId="745F7473" w14:textId="77777777" w:rsidTr="00374C58">
        <w:trPr>
          <w:trHeight w:hRule="exact" w:val="1944"/>
        </w:trPr>
        <w:tc>
          <w:tcPr>
            <w:tcW w:w="4896" w:type="dxa"/>
            <w:tcMar>
              <w:right w:w="144" w:type="dxa"/>
            </w:tcMar>
            <w:vAlign w:val="bottom"/>
          </w:tcPr>
          <w:p w14:paraId="2176F670" w14:textId="5E7481D2" w:rsidR="007A0F44" w:rsidRPr="00EA4197" w:rsidRDefault="00AC744A" w:rsidP="00374C58">
            <w:pPr>
              <w:pStyle w:val="Title"/>
              <w:rPr>
                <w:rFonts w:ascii="Arial Black" w:hAnsi="Arial Black"/>
                <w:b/>
                <w:bCs/>
                <w:sz w:val="72"/>
              </w:rPr>
            </w:pPr>
            <w:r w:rsidRPr="00EA4197">
              <w:rPr>
                <w:rFonts w:ascii="Arial Black" w:hAnsi="Arial Black"/>
                <w:b/>
                <w:bCs/>
                <w:sz w:val="72"/>
              </w:rPr>
              <w:t xml:space="preserve">Percival </w:t>
            </w:r>
          </w:p>
          <w:p w14:paraId="6BD8EACC" w14:textId="47D3E758" w:rsidR="007A0F44" w:rsidRPr="00EA4197" w:rsidRDefault="00AC744A" w:rsidP="00374C58">
            <w:pPr>
              <w:pStyle w:val="Subtitle"/>
              <w:rPr>
                <w:sz w:val="72"/>
              </w:rPr>
            </w:pPr>
            <w:r w:rsidRPr="00EA4197">
              <w:rPr>
                <w:rFonts w:ascii="Arial Black" w:hAnsi="Arial Black"/>
                <w:sz w:val="56"/>
                <w:szCs w:val="20"/>
              </w:rPr>
              <w:t>Shimange</w:t>
            </w:r>
          </w:p>
        </w:tc>
        <w:tc>
          <w:tcPr>
            <w:tcW w:w="3744" w:type="dxa"/>
            <w:tcMar>
              <w:left w:w="144" w:type="dxa"/>
            </w:tcMar>
            <w:vAlign w:val="bottom"/>
          </w:tcPr>
          <w:p w14:paraId="7BB47237" w14:textId="09DBD4E5" w:rsidR="007A0F44" w:rsidRPr="00EA4197" w:rsidRDefault="00000000" w:rsidP="00374C58">
            <w:pPr>
              <w:pStyle w:val="ContactInfo"/>
            </w:pPr>
            <w:sdt>
              <w:sdtPr>
                <w:alias w:val="Enter address:"/>
                <w:tag w:val="Enter address:"/>
                <w:id w:val="-989020281"/>
                <w:placeholder>
                  <w:docPart w:val="E4E89CD5B5304FC493676426DA5BE48D"/>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045A39" w:rsidRPr="00054FFB">
                  <w:rPr>
                    <w:color w:val="FFFFFF" w:themeColor="background1"/>
                  </w:rPr>
                  <w:t>Address</w:t>
                </w:r>
              </w:sdtContent>
            </w:sdt>
          </w:p>
          <w:p w14:paraId="548EAD94" w14:textId="409579F6" w:rsidR="007A0F44" w:rsidRPr="00EA4197" w:rsidRDefault="00000000" w:rsidP="00374C58">
            <w:pPr>
              <w:pStyle w:val="ContactInfo"/>
            </w:pPr>
            <w:sdt>
              <w:sdtPr>
                <w:alias w:val="Enter phone:"/>
                <w:tag w:val="Enter phone:"/>
                <w:id w:val="381135673"/>
                <w:placeholder>
                  <w:docPart w:val="D47AFFDDF30C4E1F91EAB0201994740B"/>
                </w:placeholder>
                <w:dataBinding w:prefixMappings="xmlns:ns0='http://schemas.microsoft.com/office/2006/coverPageProps' " w:xpath="/ns0:CoverPageProperties[1]/ns0:CompanyPhone[1]" w:storeItemID="{55AF091B-3C7A-41E3-B477-F2FDAA23CFDA}"/>
                <w15:appearance w15:val="hidden"/>
                <w:text w:multiLine="1"/>
              </w:sdtPr>
              <w:sdtContent>
                <w:r w:rsidR="007B2C78" w:rsidRPr="00EA4197">
                  <w:t>0717793209</w:t>
                </w:r>
              </w:sdtContent>
            </w:sdt>
            <w:r w:rsidR="007A0F44" w:rsidRPr="00EA4197">
              <w:t xml:space="preserve">  </w:t>
            </w:r>
            <w:r>
              <w:pict w14:anchorId="3D5EFC30">
                <v:shape id="Telephone icon" o:spid="_x0000_s2082"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type="none"/>
                  <w10:anchorlock/>
                </v:shape>
              </w:pict>
            </w:r>
          </w:p>
          <w:p w14:paraId="00A5DB84" w14:textId="1D4F56CC" w:rsidR="007A0F44" w:rsidRPr="00EA4197" w:rsidRDefault="00000000" w:rsidP="00374C58">
            <w:pPr>
              <w:pStyle w:val="ContactInfo"/>
            </w:pPr>
            <w:sdt>
              <w:sdtPr>
                <w:alias w:val="Enter email:"/>
                <w:tag w:val="Enter email:"/>
                <w:id w:val="479813182"/>
                <w:placeholder>
                  <w:docPart w:val="046E5A92FC6A41DAAA202F59F709853E"/>
                </w:placeholder>
                <w:dataBinding w:prefixMappings="xmlns:ns0='http://schemas.microsoft.com/office/2006/coverPageProps' " w:xpath="/ns0:CoverPageProperties[1]/ns0:CompanyEmail[1]" w:storeItemID="{55AF091B-3C7A-41E3-B477-F2FDAA23CFDA}"/>
                <w15:appearance w15:val="hidden"/>
                <w:text w:multiLine="1"/>
              </w:sdtPr>
              <w:sdtContent>
                <w:r w:rsidR="007B2C78" w:rsidRPr="00EA4197">
                  <w:t>percivalshimange@gmail.com</w:t>
                </w:r>
              </w:sdtContent>
            </w:sdt>
            <w:r w:rsidR="007A0F44" w:rsidRPr="00EA4197">
              <w:t xml:space="preserve">  </w:t>
            </w:r>
            <w:r>
              <w:pict w14:anchorId="566EFD4C">
                <v:shape id="Freeform 5" o:spid="_x0000_s2081"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type="none"/>
                  <w10:anchorlock/>
                </v:shape>
              </w:pict>
            </w:r>
          </w:p>
          <w:p w14:paraId="75E2F4C6" w14:textId="11E55359" w:rsidR="007A0F44" w:rsidRPr="00EA4197" w:rsidRDefault="00000000" w:rsidP="00374C58">
            <w:pPr>
              <w:pStyle w:val="ContactInfo"/>
            </w:pPr>
            <w:sdt>
              <w:sdtPr>
                <w:alias w:val="Enter LinkedIn profile:"/>
                <w:tag w:val="Enter LinkedIn profile:"/>
                <w:id w:val="-1253892234"/>
                <w:placeholder>
                  <w:docPart w:val="600FE17F776146A58F29FBA97D9F8ED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61417A" w:rsidRPr="00EA4197">
                  <w:t>https:/www.linkedin.com/in/percival-shimange-952722206</w:t>
                </w:r>
              </w:sdtContent>
            </w:sdt>
            <w:r w:rsidR="007A0F44" w:rsidRPr="00EA4197">
              <w:t xml:space="preserve">  </w:t>
            </w:r>
            <w:r>
              <w:pict w14:anchorId="3F229009">
                <v:shape id="LinkedIn icon" o:spid="_x0000_s2080"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wrap type="none"/>
                  <w10:anchorlock/>
                </v:shape>
              </w:pict>
            </w:r>
          </w:p>
          <w:p w14:paraId="1ED53503" w14:textId="33EAC838" w:rsidR="007A0F44" w:rsidRPr="00EA4197" w:rsidRDefault="00000000" w:rsidP="00374C58">
            <w:pPr>
              <w:pStyle w:val="ContactInfo"/>
            </w:pPr>
            <w:sdt>
              <w:sdtPr>
                <w:alias w:val="Enter Twitter/blog/portfolio:"/>
                <w:tag w:val="Enter Twitter/blog/portfolio:"/>
                <w:id w:val="1198669372"/>
                <w:placeholder>
                  <w:docPart w:val="EB7996BEAEFC41BDBEC0AA58ACAE93F8"/>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A065D8" w:rsidRPr="00EA4197">
                  <w:t>https://github.com/pshluvu</w:t>
                </w:r>
              </w:sdtContent>
            </w:sdt>
            <w:r w:rsidR="007A0F44" w:rsidRPr="00EA4197">
              <w:t xml:space="preserve">  </w:t>
            </w:r>
            <w:r>
              <w:pict w14:anchorId="0C7BD921">
                <v:shape id="Website icon" o:spid="_x0000_s2079"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wrap type="none"/>
                  <w10:anchorlock/>
                </v:shape>
              </w:pic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Pr>
      <w:tblGrid>
        <w:gridCol w:w="730"/>
        <w:gridCol w:w="8644"/>
      </w:tblGrid>
      <w:tr w:rsidR="000E24AC" w:rsidRPr="00EA4197" w14:paraId="04C22C0E"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0D03611B" w14:textId="302418C0" w:rsidR="000E24AC" w:rsidRPr="00EA4197" w:rsidRDefault="00000000" w:rsidP="009D0878">
            <w:pPr>
              <w:pStyle w:val="Icons"/>
            </w:pPr>
            <w:r>
              <w:rPr>
                <w:b w:val="0"/>
                <w:bCs w:val="0"/>
              </w:rPr>
            </w:r>
            <w:r>
              <w:rPr>
                <w:b w:val="0"/>
                <w:bCs w:val="0"/>
              </w:rPr>
              <w:pict w14:anchorId="454C411D">
                <v:group id="Objective in circle icon" o:spid="_x0000_s2074" alt="Objective icon" style="width:21.6pt;height:21.6pt;mso-position-horizontal-relative:char;mso-position-vertical-relative:line" coordsize="171,171">
                  <v:shape id="Objective icon circle" o:spid="_x0000_s2075"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2076"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2077"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2078"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wrap type="none"/>
                  <w10:anchorlock/>
                </v:group>
              </w:pict>
            </w:r>
          </w:p>
        </w:tc>
        <w:tc>
          <w:tcPr>
            <w:tcW w:w="8644" w:type="dxa"/>
            <w:tcBorders>
              <w:left w:val="nil"/>
            </w:tcBorders>
            <w:tcMar>
              <w:bottom w:w="0" w:type="dxa"/>
            </w:tcMar>
            <w:vAlign w:val="bottom"/>
          </w:tcPr>
          <w:p w14:paraId="55B11010" w14:textId="77777777" w:rsidR="000E24AC" w:rsidRPr="00EA4197" w:rsidRDefault="00000000" w:rsidP="007850D1">
            <w:pPr>
              <w:pStyle w:val="Heading1"/>
            </w:pPr>
            <w:sdt>
              <w:sdtPr>
                <w:alias w:val="Objective:"/>
                <w:tag w:val="Objective:"/>
                <w:id w:val="-376709012"/>
                <w:placeholder>
                  <w:docPart w:val="10EBFF81F37A46DBABD0BDE142D3364F"/>
                </w:placeholder>
                <w:temporary/>
                <w:showingPlcHdr/>
                <w15:appearance w15:val="hidden"/>
              </w:sdtPr>
              <w:sdtContent>
                <w:r w:rsidR="007850D1" w:rsidRPr="00EA4197">
                  <w:rPr>
                    <w:b/>
                  </w:rPr>
                  <w:t>Objective</w:t>
                </w:r>
              </w:sdtContent>
            </w:sdt>
          </w:p>
        </w:tc>
      </w:tr>
    </w:tbl>
    <w:p w14:paraId="11B769E1" w14:textId="093E87E1" w:rsidR="000F3A18" w:rsidRPr="000F3A18" w:rsidRDefault="00C05BDF" w:rsidP="000F3A18">
      <w:pPr>
        <w:spacing w:after="160"/>
        <w:rPr>
          <w:sz w:val="24"/>
          <w:szCs w:val="24"/>
          <w:lang w:val="en-ZA"/>
        </w:rPr>
      </w:pPr>
      <w:r w:rsidRPr="00C05BDF">
        <w:rPr>
          <w:sz w:val="24"/>
          <w:szCs w:val="24"/>
        </w:rPr>
        <w:t xml:space="preserve">As a highly motivated and detail-oriented aspiring </w:t>
      </w:r>
      <w:r w:rsidR="00426355">
        <w:rPr>
          <w:sz w:val="24"/>
          <w:szCs w:val="24"/>
        </w:rPr>
        <w:t>data</w:t>
      </w:r>
      <w:r w:rsidR="00F53D04">
        <w:rPr>
          <w:sz w:val="24"/>
          <w:szCs w:val="24"/>
        </w:rPr>
        <w:t xml:space="preserve"> </w:t>
      </w:r>
      <w:r w:rsidR="009B0730">
        <w:rPr>
          <w:sz w:val="24"/>
          <w:szCs w:val="24"/>
        </w:rPr>
        <w:t>science</w:t>
      </w:r>
      <w:r w:rsidRPr="00C05BDF">
        <w:rPr>
          <w:sz w:val="24"/>
          <w:szCs w:val="24"/>
        </w:rPr>
        <w:t>, I am eager to leverage my skills in</w:t>
      </w:r>
      <w:r>
        <w:rPr>
          <w:sz w:val="24"/>
          <w:szCs w:val="24"/>
        </w:rPr>
        <w:t xml:space="preserve"> </w:t>
      </w:r>
      <w:r w:rsidR="000F3A18" w:rsidRPr="000F3A18">
        <w:rPr>
          <w:sz w:val="24"/>
          <w:szCs w:val="24"/>
          <w:lang w:val="en-ZA"/>
        </w:rPr>
        <w:t xml:space="preserve">data science and engineering to drive data-driven decision-making, optimize operations, and deliver impactful results. With a strong foundation in data modelling, governance, and </w:t>
      </w:r>
      <w:r w:rsidR="00151ABC" w:rsidRPr="000F3A18">
        <w:rPr>
          <w:sz w:val="24"/>
          <w:szCs w:val="24"/>
          <w:lang w:val="en-ZA"/>
        </w:rPr>
        <w:t>visualization</w:t>
      </w:r>
      <w:r w:rsidR="00151ABC">
        <w:rPr>
          <w:sz w:val="24"/>
          <w:szCs w:val="24"/>
          <w:lang w:val="en-ZA"/>
        </w:rPr>
        <w:t>, model development</w:t>
      </w:r>
      <w:r w:rsidR="000F3A18" w:rsidRPr="000F3A18">
        <w:rPr>
          <w:sz w:val="24"/>
          <w:szCs w:val="24"/>
          <w:lang w:val="en-ZA"/>
        </w:rPr>
        <w:t>, I am committed to meeting targets, reducing costs, and enhancing operational efficiency through data-backed insights.</w:t>
      </w:r>
    </w:p>
    <w:p w14:paraId="44658580" w14:textId="77777777" w:rsidR="000F3A18" w:rsidRPr="00054FFB" w:rsidRDefault="000F3A18" w:rsidP="000F3A18">
      <w:pPr>
        <w:spacing w:after="160"/>
        <w:rPr>
          <w:color w:val="auto"/>
          <w:sz w:val="24"/>
          <w:szCs w:val="24"/>
          <w:lang w:val="en-ZA"/>
        </w:rPr>
      </w:pPr>
      <w:r w:rsidRPr="000F3A18">
        <w:rPr>
          <w:sz w:val="24"/>
          <w:szCs w:val="24"/>
          <w:lang w:val="en-ZA"/>
        </w:rPr>
        <w:t>I am passionate about contributing to transformative initiatives, fostering collaborative relationships, and maintaining high-quality standards in all deliverables. With a focus on continuous learning and industry best practices, I aim to support business strategies and align with organizational values while delivering exceptional service to both internal and external stakeholders.</w:t>
      </w:r>
    </w:p>
    <w:p w14:paraId="4F5F2129" w14:textId="62208788" w:rsidR="00EA4197" w:rsidRPr="008724C7" w:rsidRDefault="00A065D8" w:rsidP="004C7122">
      <w:pPr>
        <w:spacing w:after="160"/>
        <w:rPr>
          <w:b/>
          <w:bCs/>
          <w:sz w:val="24"/>
          <w:szCs w:val="24"/>
          <w:lang w:val="en-ZA"/>
        </w:rPr>
      </w:pPr>
      <w:r w:rsidRPr="00EA4197">
        <w:rPr>
          <w:sz w:val="24"/>
          <w:szCs w:val="24"/>
        </w:rPr>
        <w:t>Ability to work as a team member</w:t>
      </w:r>
      <w:r w:rsidRPr="00EA4197">
        <w:rPr>
          <w:sz w:val="24"/>
          <w:szCs w:val="24"/>
          <w:lang w:val="en-ZA"/>
        </w:rPr>
        <w:t xml:space="preserve">. Coming with </w:t>
      </w:r>
      <w:r w:rsidR="00434CE7">
        <w:rPr>
          <w:sz w:val="24"/>
          <w:szCs w:val="24"/>
          <w:lang w:val="en-ZA"/>
        </w:rPr>
        <w:t xml:space="preserve">Honours in Physics and </w:t>
      </w:r>
      <w:r w:rsidRPr="00EA4197">
        <w:rPr>
          <w:sz w:val="24"/>
          <w:szCs w:val="24"/>
          <w:lang w:val="en-ZA"/>
        </w:rPr>
        <w:t>master’s candidate on eScience / Data Science from University of the Witwatersrand.</w:t>
      </w:r>
      <w:r w:rsidR="0007026F" w:rsidRPr="00EA4197">
        <w:t xml:space="preserve"> </w:t>
      </w:r>
    </w:p>
    <w:p w14:paraId="2820BA54" w14:textId="7C58991A" w:rsidR="00A77B4D" w:rsidRPr="00EA4197" w:rsidRDefault="00A77B4D" w:rsidP="007850D1"/>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A77B4D" w:rsidRPr="00EA4197" w14:paraId="578E1FE3" w14:textId="77777777" w:rsidTr="00562422">
        <w:tc>
          <w:tcPr>
            <w:tcW w:w="720" w:type="dxa"/>
            <w:tcMar>
              <w:right w:w="216" w:type="dxa"/>
            </w:tcMar>
            <w:vAlign w:val="bottom"/>
          </w:tcPr>
          <w:p w14:paraId="0A98E68F" w14:textId="2FA718E1" w:rsidR="00A77B4D" w:rsidRPr="00EA4197" w:rsidRDefault="00000000" w:rsidP="00075B13">
            <w:pPr>
              <w:pStyle w:val="Icons"/>
            </w:pPr>
            <w:r>
              <w:pict w14:anchorId="7EAFFE82">
                <v:group id="Education in circle icon" o:spid="_x0000_s2071" alt="Education icon" style="width:21.6pt;height:21.6pt;mso-position-horizontal-relative:char;mso-position-vertical-relative:line" coordsize="171,171">
                  <v:shape id="Education icon circle" o:spid="_x0000_s2072"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2073"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wrap type="none"/>
                  <w10:anchorlock/>
                </v:group>
              </w:pict>
            </w:r>
          </w:p>
        </w:tc>
        <w:tc>
          <w:tcPr>
            <w:tcW w:w="8587" w:type="dxa"/>
          </w:tcPr>
          <w:p w14:paraId="26D1BEB6" w14:textId="77777777" w:rsidR="00A77B4D" w:rsidRPr="00EA4197" w:rsidRDefault="00000000" w:rsidP="002146F8">
            <w:pPr>
              <w:pStyle w:val="Heading1"/>
            </w:pPr>
            <w:sdt>
              <w:sdtPr>
                <w:alias w:val="Education:"/>
                <w:tag w:val="Education:"/>
                <w:id w:val="1586649636"/>
                <w:placeholder>
                  <w:docPart w:val="0DDEB14CACB14511AC8F4D136CC23FCD"/>
                </w:placeholder>
                <w:temporary/>
                <w:showingPlcHdr/>
                <w15:appearance w15:val="hidden"/>
              </w:sdtPr>
              <w:sdtContent>
                <w:r w:rsidR="00DD2D34" w:rsidRPr="00EA4197">
                  <w:t>Education</w:t>
                </w:r>
              </w:sdtContent>
            </w:sdt>
          </w:p>
        </w:tc>
      </w:tr>
    </w:tbl>
    <w:p w14:paraId="026A2428" w14:textId="6DFB7D71" w:rsidR="007C0E0E" w:rsidRPr="00EA4197" w:rsidRDefault="001B496D" w:rsidP="00B47E1E">
      <w:pPr>
        <w:pStyle w:val="Heading2"/>
        <w:rPr>
          <w:sz w:val="28"/>
          <w:szCs w:val="28"/>
        </w:rPr>
      </w:pPr>
      <w:r w:rsidRPr="00EA4197">
        <w:rPr>
          <w:sz w:val="28"/>
          <w:szCs w:val="28"/>
        </w:rPr>
        <w:t>Msc Data Science</w:t>
      </w:r>
      <w:r w:rsidR="007C0E0E" w:rsidRPr="00EA4197">
        <w:rPr>
          <w:sz w:val="28"/>
          <w:szCs w:val="28"/>
        </w:rPr>
        <w:t xml:space="preserve"> | </w:t>
      </w:r>
      <w:r w:rsidRPr="00EA4197">
        <w:rPr>
          <w:rStyle w:val="Emphasis"/>
          <w:sz w:val="28"/>
          <w:szCs w:val="28"/>
        </w:rPr>
        <w:t xml:space="preserve">University of the Witwatersrand </w:t>
      </w:r>
    </w:p>
    <w:p w14:paraId="536500F6" w14:textId="37EFF5E4" w:rsidR="000E24AC" w:rsidRPr="00EA4197" w:rsidRDefault="001B496D" w:rsidP="001B496D">
      <w:pPr>
        <w:pStyle w:val="Heading3"/>
      </w:pPr>
      <w:r w:rsidRPr="00EA4197">
        <w:t>202</w:t>
      </w:r>
      <w:r w:rsidR="00E324D4" w:rsidRPr="00EA4197">
        <w:t>2</w:t>
      </w:r>
      <w:r w:rsidR="007C0E0E" w:rsidRPr="00EA4197">
        <w:t xml:space="preserve"> – </w:t>
      </w:r>
      <w:r w:rsidRPr="00EA4197">
        <w:t>202</w:t>
      </w:r>
      <w:r w:rsidR="00A15BBE">
        <w:t>5</w:t>
      </w:r>
    </w:p>
    <w:p w14:paraId="39F4CB65" w14:textId="77777777" w:rsidR="00C75E87" w:rsidRPr="00EA4197" w:rsidRDefault="00C75E87" w:rsidP="001B496D">
      <w:pPr>
        <w:pStyle w:val="Heading3"/>
      </w:pPr>
    </w:p>
    <w:p w14:paraId="64E2D0D4" w14:textId="70451044" w:rsidR="007C0E0E" w:rsidRPr="00EA4197" w:rsidRDefault="001B496D" w:rsidP="00B47E1E">
      <w:pPr>
        <w:pStyle w:val="Heading2"/>
        <w:rPr>
          <w:sz w:val="28"/>
          <w:szCs w:val="28"/>
        </w:rPr>
      </w:pPr>
      <w:r w:rsidRPr="00EA4197">
        <w:rPr>
          <w:sz w:val="28"/>
          <w:szCs w:val="28"/>
        </w:rPr>
        <w:t xml:space="preserve">Honours </w:t>
      </w:r>
      <w:r w:rsidR="00C75E87" w:rsidRPr="00EA4197">
        <w:rPr>
          <w:sz w:val="28"/>
          <w:szCs w:val="28"/>
        </w:rPr>
        <w:t>Physics</w:t>
      </w:r>
      <w:r w:rsidR="007C0E0E" w:rsidRPr="00EA4197">
        <w:rPr>
          <w:sz w:val="28"/>
          <w:szCs w:val="28"/>
        </w:rPr>
        <w:t xml:space="preserve"> | </w:t>
      </w:r>
      <w:r w:rsidR="00C75E87" w:rsidRPr="00EA4197">
        <w:rPr>
          <w:rStyle w:val="Emphasis"/>
          <w:sz w:val="28"/>
          <w:szCs w:val="28"/>
        </w:rPr>
        <w:t xml:space="preserve">University of Limpopo </w:t>
      </w:r>
    </w:p>
    <w:p w14:paraId="6C7251B2" w14:textId="6FB53BD4" w:rsidR="007C0E0E" w:rsidRPr="00EA4197" w:rsidRDefault="00C75E87" w:rsidP="004F199F">
      <w:pPr>
        <w:pStyle w:val="Heading3"/>
      </w:pPr>
      <w:r w:rsidRPr="00EA4197">
        <w:t>2021</w:t>
      </w:r>
      <w:r w:rsidR="007C0E0E" w:rsidRPr="00EA4197">
        <w:t xml:space="preserve"> – </w:t>
      </w:r>
      <w:r w:rsidRPr="00EA4197">
        <w:t>2021</w:t>
      </w:r>
    </w:p>
    <w:p w14:paraId="09FF66C2" w14:textId="77777777" w:rsidR="00C75E87" w:rsidRPr="00EA4197" w:rsidRDefault="00C75E87" w:rsidP="004F199F">
      <w:pPr>
        <w:pStyle w:val="Heading3"/>
      </w:pPr>
    </w:p>
    <w:p w14:paraId="75C98DEB" w14:textId="50565BE4" w:rsidR="00D2303E" w:rsidRPr="00EA4197" w:rsidRDefault="00C75E87" w:rsidP="00C75E87">
      <w:pPr>
        <w:pStyle w:val="Heading2"/>
        <w:rPr>
          <w:iCs/>
          <w:color w:val="4C4C4C" w:themeColor="text2" w:themeTint="BF"/>
          <w:sz w:val="28"/>
          <w:szCs w:val="28"/>
        </w:rPr>
      </w:pPr>
      <w:r w:rsidRPr="00EA4197">
        <w:rPr>
          <w:sz w:val="28"/>
          <w:szCs w:val="28"/>
        </w:rPr>
        <w:t>B</w:t>
      </w:r>
      <w:r w:rsidR="0061417A" w:rsidRPr="00EA4197">
        <w:rPr>
          <w:sz w:val="28"/>
          <w:szCs w:val="28"/>
        </w:rPr>
        <w:t>S</w:t>
      </w:r>
      <w:r w:rsidRPr="00EA4197">
        <w:rPr>
          <w:sz w:val="28"/>
          <w:szCs w:val="28"/>
        </w:rPr>
        <w:t xml:space="preserve">c </w:t>
      </w:r>
      <w:r w:rsidR="00EB40F8" w:rsidRPr="00EA4197">
        <w:rPr>
          <w:sz w:val="28"/>
          <w:szCs w:val="28"/>
        </w:rPr>
        <w:t>Physical Science</w:t>
      </w:r>
      <w:r w:rsidRPr="00EA4197">
        <w:rPr>
          <w:sz w:val="28"/>
          <w:szCs w:val="28"/>
        </w:rPr>
        <w:t xml:space="preserve"> | </w:t>
      </w:r>
      <w:r w:rsidRPr="00EA4197">
        <w:rPr>
          <w:rStyle w:val="Emphasis"/>
          <w:sz w:val="28"/>
          <w:szCs w:val="28"/>
        </w:rPr>
        <w:t xml:space="preserve">University of Limpopo </w:t>
      </w:r>
    </w:p>
    <w:p w14:paraId="0570B7AD" w14:textId="6D0BEC52" w:rsidR="00C75E87" w:rsidRPr="00EA4197" w:rsidRDefault="00C75E87" w:rsidP="00C75E87">
      <w:pPr>
        <w:pStyle w:val="Heading3"/>
      </w:pPr>
      <w:r w:rsidRPr="00EA4197">
        <w:t>20</w:t>
      </w:r>
      <w:r w:rsidR="00EB40F8" w:rsidRPr="00EA4197">
        <w:t>16</w:t>
      </w:r>
      <w:r w:rsidRPr="00EA4197">
        <w:t xml:space="preserve"> – 202</w:t>
      </w:r>
      <w:r w:rsidR="00EB40F8" w:rsidRPr="00EA4197">
        <w:t>0</w:t>
      </w:r>
    </w:p>
    <w:p w14:paraId="78B4FD17" w14:textId="34A59322" w:rsidR="007C0E0E" w:rsidRPr="00EA4197" w:rsidRDefault="007C0E0E" w:rsidP="007C0E0E"/>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5E088C" w:rsidRPr="00EA4197" w14:paraId="63B728D5" w14:textId="77777777" w:rsidTr="00562422">
        <w:tc>
          <w:tcPr>
            <w:tcW w:w="720" w:type="dxa"/>
            <w:tcMar>
              <w:right w:w="216" w:type="dxa"/>
            </w:tcMar>
            <w:vAlign w:val="bottom"/>
          </w:tcPr>
          <w:p w14:paraId="525E5D0E" w14:textId="2F897F16" w:rsidR="005E088C" w:rsidRPr="00EA4197" w:rsidRDefault="00000000" w:rsidP="00075B13">
            <w:pPr>
              <w:pStyle w:val="Icons"/>
            </w:pPr>
            <w:r>
              <w:pict w14:anchorId="36A1BD5B">
                <v:group id="Experience in circle icon" o:spid="_x0000_s2068" alt="Experience icon" style="width:21.6pt;height:21.6pt;mso-position-horizontal-relative:char;mso-position-vertical-relative:line" coordsize="171,171">
                  <v:shape id="Experience icon circle" o:spid="_x0000_s2069"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2070"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wrap type="none"/>
                  <w10:anchorlock/>
                </v:group>
              </w:pict>
            </w:r>
          </w:p>
        </w:tc>
        <w:tc>
          <w:tcPr>
            <w:tcW w:w="8587" w:type="dxa"/>
          </w:tcPr>
          <w:p w14:paraId="0924CC1D" w14:textId="77777777" w:rsidR="005E088C" w:rsidRPr="00EA4197" w:rsidRDefault="00000000" w:rsidP="0004158B">
            <w:pPr>
              <w:pStyle w:val="Heading1"/>
            </w:pPr>
            <w:sdt>
              <w:sdtPr>
                <w:alias w:val="Education:"/>
                <w:tag w:val="Education:"/>
                <w:id w:val="-2131392780"/>
                <w:placeholder>
                  <w:docPart w:val="533DCCA181414D408ABB7684A88331B2"/>
                </w:placeholder>
                <w:temporary/>
                <w:showingPlcHdr/>
                <w15:appearance w15:val="hidden"/>
              </w:sdtPr>
              <w:sdtContent>
                <w:r w:rsidR="005E088C" w:rsidRPr="00EA4197">
                  <w:t>Experience</w:t>
                </w:r>
              </w:sdtContent>
            </w:sdt>
          </w:p>
        </w:tc>
      </w:tr>
    </w:tbl>
    <w:p w14:paraId="04A66B58" w14:textId="05F5972C" w:rsidR="005E088C" w:rsidRPr="00EA4197" w:rsidRDefault="00EB40F8" w:rsidP="00B47E1E">
      <w:pPr>
        <w:pStyle w:val="Heading2"/>
        <w:rPr>
          <w:sz w:val="28"/>
          <w:szCs w:val="28"/>
        </w:rPr>
      </w:pPr>
      <w:r w:rsidRPr="00EA4197">
        <w:rPr>
          <w:sz w:val="28"/>
          <w:szCs w:val="28"/>
        </w:rPr>
        <w:t xml:space="preserve">Internship </w:t>
      </w:r>
      <w:r w:rsidR="005E088C" w:rsidRPr="00EA4197">
        <w:rPr>
          <w:sz w:val="28"/>
          <w:szCs w:val="28"/>
        </w:rPr>
        <w:t xml:space="preserve">| </w:t>
      </w:r>
      <w:r w:rsidRPr="00EA4197">
        <w:rPr>
          <w:rStyle w:val="Emphasis"/>
          <w:sz w:val="28"/>
          <w:szCs w:val="28"/>
        </w:rPr>
        <w:t xml:space="preserve">Deloitte </w:t>
      </w:r>
    </w:p>
    <w:p w14:paraId="7F70BB06" w14:textId="6EB94C16" w:rsidR="005E088C" w:rsidRPr="00EA4197" w:rsidRDefault="00CC1593" w:rsidP="004F199F">
      <w:pPr>
        <w:pStyle w:val="Heading3"/>
      </w:pPr>
      <w:r w:rsidRPr="00EA4197">
        <w:t>1</w:t>
      </w:r>
      <w:r w:rsidR="00EB40F8" w:rsidRPr="00EA4197">
        <w:t xml:space="preserve"> Febraury 2023</w:t>
      </w:r>
      <w:r w:rsidR="005E088C" w:rsidRPr="00EA4197">
        <w:t xml:space="preserve"> – </w:t>
      </w:r>
      <w:r w:rsidRPr="00EA4197">
        <w:t>15 April 2023</w:t>
      </w:r>
    </w:p>
    <w:p w14:paraId="2C76BF91" w14:textId="77777777" w:rsidR="00C63438" w:rsidRPr="00EA4197" w:rsidRDefault="00C63438" w:rsidP="004F199F">
      <w:pPr>
        <w:pStyle w:val="Heading3"/>
      </w:pPr>
    </w:p>
    <w:p w14:paraId="7134E266" w14:textId="77777777" w:rsidR="00DA23C5" w:rsidRPr="00EA4197" w:rsidRDefault="00DA23C5" w:rsidP="00DA23C5">
      <w:pPr>
        <w:pStyle w:val="ListParagraph"/>
        <w:numPr>
          <w:ilvl w:val="0"/>
          <w:numId w:val="16"/>
        </w:numPr>
        <w:rPr>
          <w:bCs/>
          <w:lang w:val="en-ZA"/>
        </w:rPr>
      </w:pPr>
      <w:r w:rsidRPr="00EA4197">
        <w:rPr>
          <w:bCs/>
        </w:rPr>
        <w:t>Sorted and organized files, spreadsheets, and reports</w:t>
      </w:r>
    </w:p>
    <w:p w14:paraId="14DE5B18" w14:textId="77777777" w:rsidR="00DA23C5" w:rsidRPr="00EA4197" w:rsidRDefault="00DA23C5" w:rsidP="00DA23C5">
      <w:pPr>
        <w:pStyle w:val="ListParagraph"/>
        <w:numPr>
          <w:ilvl w:val="0"/>
          <w:numId w:val="16"/>
        </w:numPr>
        <w:rPr>
          <w:bCs/>
          <w:lang w:val="en-ZA"/>
        </w:rPr>
      </w:pPr>
      <w:r w:rsidRPr="00EA4197">
        <w:t>Conducted extensive research for startup company projects.</w:t>
      </w:r>
    </w:p>
    <w:p w14:paraId="31595AE5" w14:textId="77777777" w:rsidR="00DA23C5" w:rsidRPr="00EA4197" w:rsidRDefault="00DA23C5" w:rsidP="00DA23C5">
      <w:pPr>
        <w:pStyle w:val="ListParagraph"/>
        <w:numPr>
          <w:ilvl w:val="0"/>
          <w:numId w:val="16"/>
        </w:numPr>
        <w:rPr>
          <w:bCs/>
          <w:lang w:val="en-ZA"/>
        </w:rPr>
      </w:pPr>
      <w:r w:rsidRPr="00EA4197">
        <w:t>Participated in workshops and presentations related to projects to gain knowledge.</w:t>
      </w:r>
    </w:p>
    <w:p w14:paraId="4C00DF5A" w14:textId="77777777" w:rsidR="00DA23C5" w:rsidRPr="00EA4197" w:rsidRDefault="00DA23C5" w:rsidP="00DA23C5">
      <w:pPr>
        <w:pStyle w:val="ListParagraph"/>
        <w:numPr>
          <w:ilvl w:val="0"/>
          <w:numId w:val="16"/>
        </w:numPr>
        <w:rPr>
          <w:bCs/>
          <w:lang w:val="en-ZA"/>
        </w:rPr>
      </w:pPr>
      <w:r w:rsidRPr="00EA4197">
        <w:t>Collaborated with senior management on new initiatives to build confidence.</w:t>
      </w:r>
    </w:p>
    <w:p w14:paraId="58856991" w14:textId="77777777" w:rsidR="00DA23C5" w:rsidRPr="009E4164" w:rsidRDefault="00DA23C5" w:rsidP="00DA23C5">
      <w:pPr>
        <w:pStyle w:val="ListParagraph"/>
        <w:numPr>
          <w:ilvl w:val="0"/>
          <w:numId w:val="16"/>
        </w:numPr>
        <w:rPr>
          <w:bCs/>
          <w:lang w:val="en-ZA"/>
        </w:rPr>
      </w:pPr>
      <w:r w:rsidRPr="00EA4197">
        <w:lastRenderedPageBreak/>
        <w:t>Analyzed problems and worked with teams to develop solutions.</w:t>
      </w:r>
    </w:p>
    <w:p w14:paraId="7DA35E8F" w14:textId="77777777" w:rsidR="009E4164" w:rsidRDefault="009E4164" w:rsidP="009E4164">
      <w:pPr>
        <w:rPr>
          <w:bCs/>
          <w:lang w:val="en-ZA"/>
        </w:rPr>
      </w:pPr>
    </w:p>
    <w:p w14:paraId="4C14E062" w14:textId="002FB755" w:rsidR="009E4164" w:rsidRPr="009E4573" w:rsidRDefault="009E4164" w:rsidP="009E4164">
      <w:pPr>
        <w:rPr>
          <w:rFonts w:asciiTheme="majorHAnsi" w:hAnsiTheme="majorHAnsi" w:cstheme="majorHAnsi"/>
          <w:b/>
          <w:bCs/>
          <w:sz w:val="28"/>
          <w:szCs w:val="28"/>
          <w:lang w:val="en-ZA"/>
        </w:rPr>
      </w:pPr>
      <w:r w:rsidRPr="009E4573">
        <w:rPr>
          <w:rFonts w:asciiTheme="majorHAnsi" w:hAnsiTheme="majorHAnsi" w:cstheme="majorHAnsi"/>
          <w:b/>
          <w:bCs/>
          <w:color w:val="77448B" w:themeColor="accent1"/>
          <w:sz w:val="28"/>
          <w:szCs w:val="28"/>
        </w:rPr>
        <w:t>Learnership</w:t>
      </w:r>
      <w:r w:rsidRPr="009E4573">
        <w:rPr>
          <w:rFonts w:asciiTheme="majorHAnsi" w:hAnsiTheme="majorHAnsi" w:cstheme="majorHAnsi"/>
          <w:b/>
          <w:bCs/>
          <w:color w:val="593368" w:themeColor="accent1" w:themeShade="BF"/>
          <w:sz w:val="28"/>
          <w:szCs w:val="28"/>
          <w:lang w:val="en-ZA"/>
        </w:rPr>
        <w:t xml:space="preserve"> |</w:t>
      </w:r>
      <w:r w:rsidRPr="009E4573">
        <w:rPr>
          <w:rFonts w:asciiTheme="majorHAnsi" w:hAnsiTheme="majorHAnsi" w:cstheme="majorHAnsi"/>
          <w:b/>
          <w:bCs/>
          <w:sz w:val="28"/>
          <w:szCs w:val="28"/>
          <w:lang w:val="en-ZA"/>
        </w:rPr>
        <w:t xml:space="preserve"> ABSA </w:t>
      </w:r>
    </w:p>
    <w:p w14:paraId="2389A839" w14:textId="7810E34D" w:rsidR="009E4164" w:rsidRDefault="009E4164" w:rsidP="009E4164">
      <w:pPr>
        <w:rPr>
          <w:bCs/>
          <w:lang w:val="en-ZA"/>
        </w:rPr>
      </w:pPr>
      <w:r>
        <w:rPr>
          <w:bCs/>
          <w:lang w:val="en-ZA"/>
        </w:rPr>
        <w:t xml:space="preserve">1 April 2024 </w:t>
      </w:r>
      <w:r w:rsidR="00533300">
        <w:rPr>
          <w:bCs/>
          <w:lang w:val="en-ZA"/>
        </w:rPr>
        <w:t>–</w:t>
      </w:r>
      <w:r>
        <w:rPr>
          <w:bCs/>
          <w:lang w:val="en-ZA"/>
        </w:rPr>
        <w:t xml:space="preserve"> </w:t>
      </w:r>
    </w:p>
    <w:p w14:paraId="7B17933E" w14:textId="0B99DC88" w:rsidR="00533300" w:rsidRDefault="00533300" w:rsidP="00533300">
      <w:pPr>
        <w:pStyle w:val="ListParagraph"/>
        <w:numPr>
          <w:ilvl w:val="0"/>
          <w:numId w:val="28"/>
        </w:numPr>
        <w:rPr>
          <w:bCs/>
          <w:lang w:val="en-ZA"/>
        </w:rPr>
      </w:pPr>
      <w:r>
        <w:rPr>
          <w:bCs/>
          <w:lang w:val="en-ZA"/>
        </w:rPr>
        <w:t>Build PD models using SAS</w:t>
      </w:r>
    </w:p>
    <w:p w14:paraId="388F76D0" w14:textId="7AAA864B" w:rsidR="00533300" w:rsidRDefault="008724C7" w:rsidP="00533300">
      <w:pPr>
        <w:pStyle w:val="ListParagraph"/>
        <w:numPr>
          <w:ilvl w:val="0"/>
          <w:numId w:val="28"/>
        </w:numPr>
        <w:rPr>
          <w:bCs/>
          <w:lang w:val="en-ZA"/>
        </w:rPr>
      </w:pPr>
      <w:r>
        <w:rPr>
          <w:bCs/>
          <w:lang w:val="en-ZA"/>
        </w:rPr>
        <w:t xml:space="preserve">Reporting and </w:t>
      </w:r>
      <w:r w:rsidR="00533300">
        <w:rPr>
          <w:bCs/>
          <w:lang w:val="en-ZA"/>
        </w:rPr>
        <w:t>Monitoring of the models</w:t>
      </w:r>
    </w:p>
    <w:p w14:paraId="39C8B82A" w14:textId="7DC94C97" w:rsidR="008724C7" w:rsidRDefault="008724C7" w:rsidP="00533300">
      <w:pPr>
        <w:pStyle w:val="ListParagraph"/>
        <w:numPr>
          <w:ilvl w:val="0"/>
          <w:numId w:val="28"/>
        </w:numPr>
        <w:rPr>
          <w:bCs/>
          <w:lang w:val="en-ZA"/>
        </w:rPr>
      </w:pPr>
      <w:r>
        <w:rPr>
          <w:bCs/>
          <w:lang w:val="en-ZA"/>
        </w:rPr>
        <w:t>Model dev</w:t>
      </w:r>
      <w:r w:rsidR="00A739D9">
        <w:rPr>
          <w:bCs/>
          <w:lang w:val="en-ZA"/>
        </w:rPr>
        <w:t>elopment</w:t>
      </w:r>
    </w:p>
    <w:p w14:paraId="6FA4E29A" w14:textId="601300B7" w:rsidR="007E087A" w:rsidRPr="007E087A" w:rsidRDefault="007E087A" w:rsidP="00533300">
      <w:pPr>
        <w:pStyle w:val="ListParagraph"/>
        <w:numPr>
          <w:ilvl w:val="0"/>
          <w:numId w:val="28"/>
        </w:numPr>
        <w:rPr>
          <w:bCs/>
          <w:lang w:val="en-ZA"/>
        </w:rPr>
      </w:pPr>
      <w:r>
        <w:rPr>
          <w:bCs/>
        </w:rPr>
        <w:t>C</w:t>
      </w:r>
      <w:r w:rsidRPr="007E087A">
        <w:rPr>
          <w:bCs/>
        </w:rPr>
        <w:t>ollecting and analysing critical business data, transforming data and maintaining high levels of integrity in data management. Data sharing, sourcing data from third parties for validation purposes and as well as the service delivery of analysed critical data to business.</w:t>
      </w:r>
    </w:p>
    <w:p w14:paraId="6CC3DE86" w14:textId="6FF404CE" w:rsidR="007E087A" w:rsidRDefault="007E087A" w:rsidP="00533300">
      <w:pPr>
        <w:pStyle w:val="ListParagraph"/>
        <w:numPr>
          <w:ilvl w:val="0"/>
          <w:numId w:val="28"/>
        </w:numPr>
        <w:rPr>
          <w:bCs/>
          <w:lang w:val="en-ZA"/>
        </w:rPr>
      </w:pPr>
      <w:r>
        <w:rPr>
          <w:bCs/>
        </w:rPr>
        <w:t>R</w:t>
      </w:r>
      <w:r w:rsidRPr="007E087A">
        <w:rPr>
          <w:bCs/>
        </w:rPr>
        <w:t>egulatory credit capital model development in a wholesale environment.</w:t>
      </w:r>
    </w:p>
    <w:p w14:paraId="5FCB121D" w14:textId="77777777" w:rsidR="00533300" w:rsidRPr="00533300" w:rsidRDefault="00533300" w:rsidP="00585AF9">
      <w:pPr>
        <w:pStyle w:val="ListParagraph"/>
        <w:rPr>
          <w:bCs/>
          <w:lang w:val="en-ZA"/>
        </w:rPr>
      </w:pPr>
    </w:p>
    <w:p w14:paraId="1E1EACEA" w14:textId="0BDA60F6" w:rsidR="009E4164" w:rsidRPr="009E4164" w:rsidRDefault="009E4164" w:rsidP="009E4164">
      <w:pPr>
        <w:rPr>
          <w:bCs/>
          <w:lang w:val="en-ZA"/>
        </w:rPr>
      </w:pPr>
    </w:p>
    <w:p w14:paraId="22C3CDE4" w14:textId="112FD2C5" w:rsidR="005E088C" w:rsidRPr="00EA4197" w:rsidRDefault="00DA23C5" w:rsidP="00DA23C5">
      <w:r w:rsidRPr="00EA4197">
        <w:rPr>
          <w:b/>
          <w:bCs/>
          <w:lang w:val="en-ZA"/>
        </w:rPr>
        <w:t xml:space="preserve">    </w:t>
      </w:r>
    </w:p>
    <w:p w14:paraId="1EF20C21" w14:textId="0189D5C8" w:rsidR="005E088C" w:rsidRPr="00EA4197" w:rsidRDefault="005E088C" w:rsidP="005E088C"/>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143224" w:rsidRPr="00EA4197" w14:paraId="5687B247" w14:textId="77777777" w:rsidTr="00562422">
        <w:tc>
          <w:tcPr>
            <w:tcW w:w="720" w:type="dxa"/>
            <w:tcMar>
              <w:right w:w="216" w:type="dxa"/>
            </w:tcMar>
            <w:vAlign w:val="bottom"/>
          </w:tcPr>
          <w:p w14:paraId="46C82102" w14:textId="7BFBE2D4" w:rsidR="00143224" w:rsidRPr="00EA4197" w:rsidRDefault="00000000" w:rsidP="00075B13">
            <w:pPr>
              <w:pStyle w:val="Icons"/>
            </w:pPr>
            <w:r>
              <w:pict w14:anchorId="30C31C56">
                <v:group id="Skills in circle icon" o:spid="_x0000_s2062" alt="Skills icon" style="width:21.6pt;height:21.6pt;mso-position-horizontal-relative:char;mso-position-vertical-relative:line" coordsize="171,171">
                  <v:shape id="Skills icon circle" o:spid="_x0000_s2063"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2064"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2065"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2066"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2067"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587" w:type="dxa"/>
          </w:tcPr>
          <w:p w14:paraId="06A72D76" w14:textId="77777777" w:rsidR="00143224" w:rsidRPr="00EA4197" w:rsidRDefault="00000000" w:rsidP="00AD6216">
            <w:pPr>
              <w:pStyle w:val="Heading1"/>
            </w:pPr>
            <w:sdt>
              <w:sdtPr>
                <w:alias w:val="Skills:"/>
                <w:tag w:val="Skills:"/>
                <w:id w:val="-925109897"/>
                <w:placeholder>
                  <w:docPart w:val="F20A600DC4A24B7C8EC713442B4257BF"/>
                </w:placeholder>
                <w:temporary/>
                <w:showingPlcHdr/>
                <w15:appearance w15:val="hidden"/>
              </w:sdtPr>
              <w:sdtContent>
                <w:r w:rsidR="00143224" w:rsidRPr="00EA4197">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4320"/>
      </w:tblGrid>
      <w:tr w:rsidR="00143224" w:rsidRPr="00EA4197" w14:paraId="2F350127" w14:textId="77777777" w:rsidTr="00565B06">
        <w:tc>
          <w:tcPr>
            <w:tcW w:w="4320" w:type="dxa"/>
          </w:tcPr>
          <w:p w14:paraId="5B169032" w14:textId="36CA9B70" w:rsidR="00316CE4" w:rsidRPr="00EA4197" w:rsidRDefault="00316CE4" w:rsidP="00DA23C5">
            <w:pPr>
              <w:pStyle w:val="ListBullet"/>
              <w:numPr>
                <w:ilvl w:val="0"/>
                <w:numId w:val="0"/>
              </w:numPr>
              <w:spacing w:after="80"/>
              <w:ind w:left="360"/>
            </w:pPr>
          </w:p>
        </w:tc>
        <w:tc>
          <w:tcPr>
            <w:tcW w:w="4320" w:type="dxa"/>
            <w:tcMar>
              <w:left w:w="576" w:type="dxa"/>
            </w:tcMar>
          </w:tcPr>
          <w:p w14:paraId="1C1365CC" w14:textId="15B9F487" w:rsidR="00F904FC" w:rsidRPr="00EA4197" w:rsidRDefault="00F904FC" w:rsidP="00DA23C5">
            <w:pPr>
              <w:pStyle w:val="ListBullet"/>
              <w:numPr>
                <w:ilvl w:val="0"/>
                <w:numId w:val="0"/>
              </w:numPr>
              <w:spacing w:after="80"/>
              <w:ind w:left="360"/>
            </w:pPr>
          </w:p>
        </w:tc>
      </w:tr>
    </w:tbl>
    <w:p w14:paraId="65D48400" w14:textId="77777777" w:rsidR="00DA23C5" w:rsidRPr="00EA4197" w:rsidRDefault="00DA23C5" w:rsidP="00DA23C5">
      <w:pPr>
        <w:numPr>
          <w:ilvl w:val="0"/>
          <w:numId w:val="17"/>
        </w:numPr>
        <w:spacing w:after="38" w:line="259" w:lineRule="auto"/>
        <w:ind w:hanging="360"/>
      </w:pPr>
      <w:r w:rsidRPr="00EA4197">
        <w:t>SQL (Functions, Clauses, Join, Case Statement, Nested Case Statement, Sub Queries, Common Table Expressions)</w:t>
      </w:r>
    </w:p>
    <w:p w14:paraId="24D8DDF3" w14:textId="77777777" w:rsidR="00DA23C5" w:rsidRPr="00EA4197" w:rsidRDefault="00DA23C5" w:rsidP="00DA23C5">
      <w:pPr>
        <w:numPr>
          <w:ilvl w:val="0"/>
          <w:numId w:val="17"/>
        </w:numPr>
        <w:spacing w:after="38" w:line="259" w:lineRule="auto"/>
        <w:ind w:hanging="360"/>
      </w:pPr>
      <w:r w:rsidRPr="00EA4197">
        <w:t>Python (Pandas, NumPy, SciPy, Matplotlib, Scikit-learn, Regex)</w:t>
      </w:r>
    </w:p>
    <w:p w14:paraId="2EC786F9" w14:textId="77777777" w:rsidR="00DA23C5" w:rsidRPr="00EA4197" w:rsidRDefault="00DA23C5" w:rsidP="00DA23C5">
      <w:pPr>
        <w:numPr>
          <w:ilvl w:val="0"/>
          <w:numId w:val="17"/>
        </w:numPr>
        <w:spacing w:after="38" w:line="259" w:lineRule="auto"/>
        <w:ind w:hanging="360"/>
      </w:pPr>
      <w:r w:rsidRPr="00EA4197">
        <w:t>Machine Learning (Regression, Classification, Deep Learning, AI)</w:t>
      </w:r>
    </w:p>
    <w:p w14:paraId="3791D42D" w14:textId="70FA36E9" w:rsidR="00DA23C5" w:rsidRPr="00EA4197" w:rsidRDefault="00DA23C5" w:rsidP="00DA23C5">
      <w:pPr>
        <w:numPr>
          <w:ilvl w:val="0"/>
          <w:numId w:val="17"/>
        </w:numPr>
        <w:spacing w:after="38" w:line="259" w:lineRule="auto"/>
        <w:ind w:hanging="360"/>
      </w:pPr>
      <w:r w:rsidRPr="00EA4197">
        <w:t xml:space="preserve">Excel (If statements, VLOOKUP, XLOOPUP, Conditional Formatting, Pivot Tables, </w:t>
      </w:r>
      <w:r w:rsidR="00C63438" w:rsidRPr="00EA4197">
        <w:t xml:space="preserve">Pivot Chart, </w:t>
      </w:r>
      <w:r w:rsidRPr="00EA4197">
        <w:t>Functions, Index Function, Match Function, Indexmatch Function, SUMIF)</w:t>
      </w:r>
    </w:p>
    <w:p w14:paraId="70859464" w14:textId="77777777" w:rsidR="00DA23C5" w:rsidRPr="00EA4197" w:rsidRDefault="00DA23C5" w:rsidP="00DA23C5">
      <w:pPr>
        <w:numPr>
          <w:ilvl w:val="0"/>
          <w:numId w:val="17"/>
        </w:numPr>
        <w:spacing w:after="38" w:line="259" w:lineRule="auto"/>
        <w:ind w:hanging="360"/>
      </w:pPr>
      <w:r w:rsidRPr="00EA4197">
        <w:t xml:space="preserve">Microsoft Power BI (Power Query, Conditional Formatting, DAX, Drill Down, Bins and List, Append and Merge) </w:t>
      </w:r>
    </w:p>
    <w:p w14:paraId="1C3DE920" w14:textId="636A2B82" w:rsidR="00E34332" w:rsidRDefault="00DA23C5" w:rsidP="00E34332">
      <w:pPr>
        <w:numPr>
          <w:ilvl w:val="0"/>
          <w:numId w:val="17"/>
        </w:numPr>
        <w:spacing w:after="38" w:line="259" w:lineRule="auto"/>
        <w:ind w:hanging="360"/>
      </w:pPr>
      <w:r w:rsidRPr="00EA4197">
        <w:t xml:space="preserve">Microsoft Office (Word, Power Point) </w:t>
      </w:r>
    </w:p>
    <w:p w14:paraId="62CB617B" w14:textId="77777777" w:rsidR="00097982" w:rsidRDefault="00097982" w:rsidP="00097982">
      <w:pPr>
        <w:pStyle w:val="ListParagraph"/>
        <w:numPr>
          <w:ilvl w:val="0"/>
          <w:numId w:val="17"/>
        </w:numPr>
        <w:spacing w:after="38"/>
        <w:ind w:hanging="360"/>
      </w:pPr>
      <w:r>
        <w:t>Enthusiastic learner with a quick grasp of concepts.</w:t>
      </w:r>
    </w:p>
    <w:p w14:paraId="0CF04D06" w14:textId="77777777" w:rsidR="00C877C9" w:rsidRDefault="00C877C9" w:rsidP="00C877C9">
      <w:pPr>
        <w:pStyle w:val="ListParagraph"/>
        <w:numPr>
          <w:ilvl w:val="0"/>
          <w:numId w:val="17"/>
        </w:numPr>
        <w:spacing w:after="38"/>
        <w:ind w:hanging="360"/>
      </w:pPr>
      <w:r>
        <w:t>A willingness to travel and possess my own car with a driver's license.</w:t>
      </w:r>
    </w:p>
    <w:p w14:paraId="4BF94EA2" w14:textId="5955A34F" w:rsidR="00097982" w:rsidRDefault="00C877C9" w:rsidP="00E34332">
      <w:pPr>
        <w:numPr>
          <w:ilvl w:val="0"/>
          <w:numId w:val="17"/>
        </w:numPr>
        <w:spacing w:after="38" w:line="259" w:lineRule="auto"/>
        <w:ind w:hanging="360"/>
      </w:pPr>
      <w:r>
        <w:t>Strong interpersonal relationship skills, fostering effective communication within teams.</w:t>
      </w:r>
    </w:p>
    <w:p w14:paraId="1A207009" w14:textId="577924B2" w:rsidR="00C877C9" w:rsidRDefault="00C877C9" w:rsidP="00E34332">
      <w:pPr>
        <w:numPr>
          <w:ilvl w:val="0"/>
          <w:numId w:val="17"/>
        </w:numPr>
        <w:spacing w:after="38" w:line="259" w:lineRule="auto"/>
        <w:ind w:hanging="360"/>
      </w:pPr>
      <w:r>
        <w:t xml:space="preserve">High attention to detail, ensuring accuracy in data analysis and reporting. </w:t>
      </w:r>
    </w:p>
    <w:p w14:paraId="7DFFA977" w14:textId="77777777" w:rsidR="00C877C9" w:rsidRDefault="00C877C9" w:rsidP="00C877C9">
      <w:pPr>
        <w:pStyle w:val="ListParagraph"/>
        <w:numPr>
          <w:ilvl w:val="0"/>
          <w:numId w:val="17"/>
        </w:numPr>
        <w:spacing w:after="38"/>
        <w:ind w:hanging="360"/>
      </w:pPr>
      <w:r>
        <w:t>Demonstrated numerical aptitude and proficiency in planning and organizing tasks.</w:t>
      </w:r>
    </w:p>
    <w:p w14:paraId="4F36A25D" w14:textId="4F40A1FD" w:rsidR="00C877C9" w:rsidRDefault="00E318DA" w:rsidP="00E34332">
      <w:pPr>
        <w:numPr>
          <w:ilvl w:val="0"/>
          <w:numId w:val="17"/>
        </w:numPr>
        <w:spacing w:after="38" w:line="259" w:lineRule="auto"/>
        <w:ind w:hanging="360"/>
      </w:pPr>
      <w:r>
        <w:t xml:space="preserve">Ability to work both independently and collaboratively, contributing effectively to team goals. </w:t>
      </w:r>
    </w:p>
    <w:p w14:paraId="14DA3AEB" w14:textId="17E91E61" w:rsidR="00E318DA" w:rsidRDefault="00E318DA" w:rsidP="00E34332">
      <w:pPr>
        <w:numPr>
          <w:ilvl w:val="0"/>
          <w:numId w:val="17"/>
        </w:numPr>
        <w:spacing w:after="38" w:line="259" w:lineRule="auto"/>
        <w:ind w:hanging="360"/>
      </w:pPr>
      <w:r>
        <w:t xml:space="preserve">Adaptable and flexible, embracing change as an opportunity for growth. </w:t>
      </w:r>
    </w:p>
    <w:p w14:paraId="6F79ACC1" w14:textId="3A469FD8" w:rsidR="0059560E" w:rsidRDefault="0059560E" w:rsidP="00E34332">
      <w:pPr>
        <w:numPr>
          <w:ilvl w:val="0"/>
          <w:numId w:val="17"/>
        </w:numPr>
        <w:spacing w:after="38" w:line="259" w:lineRule="auto"/>
        <w:ind w:hanging="360"/>
      </w:pPr>
      <w:r>
        <w:t xml:space="preserve">Strong problem-solving skills and the ability to think creatively. </w:t>
      </w:r>
    </w:p>
    <w:p w14:paraId="3835A5A7" w14:textId="5CFC9AFB" w:rsidR="0059560E" w:rsidRDefault="0059560E" w:rsidP="00E34332">
      <w:pPr>
        <w:numPr>
          <w:ilvl w:val="0"/>
          <w:numId w:val="17"/>
        </w:numPr>
        <w:spacing w:after="38" w:line="259" w:lineRule="auto"/>
        <w:ind w:hanging="360"/>
      </w:pPr>
      <w:r>
        <w:t>Enthusiasm for quantitative analysis and problem-solving.</w:t>
      </w:r>
    </w:p>
    <w:p w14:paraId="56706F35" w14:textId="54F3534F" w:rsidR="0059560E" w:rsidRDefault="0059560E" w:rsidP="00E34332">
      <w:pPr>
        <w:numPr>
          <w:ilvl w:val="0"/>
          <w:numId w:val="17"/>
        </w:numPr>
        <w:spacing w:after="38" w:line="259" w:lineRule="auto"/>
        <w:ind w:hanging="360"/>
      </w:pPr>
      <w:r>
        <w:t xml:space="preserve">Willingness to engage in a dynamic and creative work environment. </w:t>
      </w:r>
    </w:p>
    <w:p w14:paraId="0E252288" w14:textId="77777777" w:rsidR="00E34332" w:rsidRDefault="00E34332" w:rsidP="00E34332">
      <w:pPr>
        <w:spacing w:after="38" w:line="259" w:lineRule="auto"/>
      </w:pPr>
    </w:p>
    <w:p w14:paraId="4C591223" w14:textId="77777777" w:rsidR="00F04FA5" w:rsidRPr="00EA4197" w:rsidRDefault="00F04FA5" w:rsidP="00E318DA">
      <w:pPr>
        <w:spacing w:after="38" w:line="259" w:lineRule="auto"/>
      </w:pPr>
    </w:p>
    <w:p w14:paraId="05D6FE56" w14:textId="77777777" w:rsidR="00DA2D88" w:rsidRPr="00EA4197" w:rsidRDefault="00DA2D88" w:rsidP="00DA2D88">
      <w:pPr>
        <w:spacing w:after="38" w:line="259" w:lineRule="auto"/>
        <w:rPr>
          <w:b/>
        </w:rPr>
      </w:pPr>
    </w:p>
    <w:p w14:paraId="506D7D5E" w14:textId="77777777" w:rsidR="00DA2D88" w:rsidRPr="00EA4197" w:rsidRDefault="00DA2D88" w:rsidP="00DA2D88">
      <w:pPr>
        <w:spacing w:after="38" w:line="259" w:lineRule="auto"/>
        <w:rPr>
          <w:b/>
        </w:rPr>
      </w:pPr>
    </w:p>
    <w:p w14:paraId="33E35A7E" w14:textId="77777777" w:rsidR="00DA2D88" w:rsidRPr="00EA4197" w:rsidRDefault="00DA2D88" w:rsidP="00DA2D88">
      <w:pPr>
        <w:spacing w:after="38" w:line="259" w:lineRule="auto"/>
        <w:rPr>
          <w:b/>
        </w:rPr>
      </w:pPr>
    </w:p>
    <w:p w14:paraId="693B67E0" w14:textId="77777777" w:rsidR="00DA2D88" w:rsidRPr="00EA4197" w:rsidRDefault="00DA2D88" w:rsidP="00DA2D88">
      <w:pPr>
        <w:spacing w:after="38" w:line="259" w:lineRule="auto"/>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DA2D88" w:rsidRPr="00EA4197" w14:paraId="1F1F8711" w14:textId="77777777" w:rsidTr="00903B55">
        <w:tc>
          <w:tcPr>
            <w:tcW w:w="725" w:type="dxa"/>
            <w:tcMar>
              <w:right w:w="216" w:type="dxa"/>
            </w:tcMar>
            <w:vAlign w:val="bottom"/>
          </w:tcPr>
          <w:p w14:paraId="6E73F681" w14:textId="2B44E71B" w:rsidR="00407DF3" w:rsidRPr="00EA4197" w:rsidRDefault="00000000" w:rsidP="00407DF3">
            <w:pPr>
              <w:pStyle w:val="Icons"/>
            </w:pPr>
            <w:r>
              <w:pict w14:anchorId="4646B7C4">
                <v:group id="_x0000_s2056" alt="Skills icon" style="width:21.6pt;height:21.6pt;mso-position-horizontal-relative:char;mso-position-vertical-relative:line" coordsize="171,171">
                  <v:shape id="Skills icon circle" o:spid="_x0000_s205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205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205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206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206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14:paraId="71C49F48" w14:textId="239FF5C1" w:rsidR="00407DF3" w:rsidRPr="00EA4197" w:rsidRDefault="00D2303E" w:rsidP="00374C58">
            <w:pPr>
              <w:pStyle w:val="Heading1"/>
            </w:pPr>
            <w:r w:rsidRPr="00EA4197">
              <w:t xml:space="preserve">Projects </w:t>
            </w:r>
          </w:p>
        </w:tc>
      </w:tr>
    </w:tbl>
    <w:p w14:paraId="2BDE1795" w14:textId="47E21C98" w:rsidR="00903B55" w:rsidRPr="00EA4197" w:rsidRDefault="00E17CEF" w:rsidP="00407DF3">
      <w:pPr>
        <w:pStyle w:val="ListParagraph"/>
        <w:numPr>
          <w:ilvl w:val="0"/>
          <w:numId w:val="24"/>
        </w:numPr>
      </w:pPr>
      <w:r w:rsidRPr="00EA4197">
        <w:t>Power BI Dashboard</w:t>
      </w:r>
      <w:r w:rsidR="005E356D" w:rsidRPr="00EA4197">
        <w:t xml:space="preserve"> using HR </w:t>
      </w:r>
      <w:r w:rsidR="00407DF3" w:rsidRPr="00EA4197">
        <w:t>dataset.</w:t>
      </w:r>
      <w:r w:rsidR="005E356D" w:rsidRPr="00EA4197">
        <w:t xml:space="preserve"> </w:t>
      </w:r>
    </w:p>
    <w:p w14:paraId="02DE1015" w14:textId="6B7C9765" w:rsidR="00A67F2B" w:rsidRPr="00EA4197" w:rsidRDefault="00A67F2B" w:rsidP="001F320B">
      <w:pPr>
        <w:ind w:left="1080"/>
      </w:pPr>
      <w:r w:rsidRPr="00EA4197">
        <w:t>KPI requirement: The HR department is responsible for monitoring and managing various aspects of employee</w:t>
      </w:r>
      <w:r w:rsidR="004D5A09" w:rsidRPr="00EA4197">
        <w:t xml:space="preserve"> data to ensure the organization maintains a healthy work</w:t>
      </w:r>
      <w:r w:rsidR="007A1E4C" w:rsidRPr="00EA4197">
        <w:t>force. However, there is a lack of clear performance indicators to track and analyze key HR metrics. Therefore</w:t>
      </w:r>
      <w:r w:rsidR="00BF1EEE" w:rsidRPr="00EA4197">
        <w:t>, there is a need to design and implement a set of KPI’s to address the following points</w:t>
      </w:r>
      <w:r w:rsidR="00412B4F" w:rsidRPr="00EA4197">
        <w:t>:</w:t>
      </w:r>
    </w:p>
    <w:p w14:paraId="19DFF58D" w14:textId="2E6F71A4" w:rsidR="00F03A15" w:rsidRPr="00EA4197" w:rsidRDefault="00F03A15" w:rsidP="00F03A15">
      <w:pPr>
        <w:pStyle w:val="ListParagraph"/>
        <w:numPr>
          <w:ilvl w:val="0"/>
          <w:numId w:val="25"/>
        </w:numPr>
      </w:pPr>
      <w:r w:rsidRPr="00EA4197">
        <w:t>Employee Count</w:t>
      </w:r>
      <w:r w:rsidR="00412B4F" w:rsidRPr="00EA4197">
        <w:t xml:space="preserve"> - The HR department lacks </w:t>
      </w:r>
      <w:r w:rsidR="00C25456" w:rsidRPr="00EA4197">
        <w:t xml:space="preserve">visibility </w:t>
      </w:r>
      <w:r w:rsidR="008A40FF" w:rsidRPr="00EA4197">
        <w:t>in</w:t>
      </w:r>
      <w:r w:rsidR="00C25456" w:rsidRPr="00EA4197">
        <w:t xml:space="preserve"> the total number of employees, making it challenging to assess workforce size and plan for future </w:t>
      </w:r>
      <w:r w:rsidR="007C56C6" w:rsidRPr="00EA4197">
        <w:t xml:space="preserve">growth or downsizing effectively. </w:t>
      </w:r>
    </w:p>
    <w:p w14:paraId="21B31949" w14:textId="4D442706" w:rsidR="007C56C6" w:rsidRPr="00EA4197" w:rsidRDefault="00064049" w:rsidP="00F03A15">
      <w:pPr>
        <w:pStyle w:val="ListParagraph"/>
        <w:numPr>
          <w:ilvl w:val="0"/>
          <w:numId w:val="25"/>
        </w:numPr>
      </w:pPr>
      <w:r w:rsidRPr="00EA4197">
        <w:t xml:space="preserve">Attrition Count - </w:t>
      </w:r>
      <w:r w:rsidR="007C56C6" w:rsidRPr="00EA4197">
        <w:t>The org</w:t>
      </w:r>
      <w:r w:rsidR="00BD53AC" w:rsidRPr="00EA4197">
        <w:t xml:space="preserve">anization lacks a standardized method to track employee attrition, resulting in incomplete </w:t>
      </w:r>
      <w:r w:rsidR="000D3FB8" w:rsidRPr="00EA4197">
        <w:t xml:space="preserve">and unreliable data on the number of employees who have left the organization. </w:t>
      </w:r>
    </w:p>
    <w:p w14:paraId="6F9CFB64" w14:textId="0C886437" w:rsidR="000D3FB8" w:rsidRPr="00EA4197" w:rsidRDefault="00064049" w:rsidP="00F03A15">
      <w:pPr>
        <w:pStyle w:val="ListParagraph"/>
        <w:numPr>
          <w:ilvl w:val="0"/>
          <w:numId w:val="25"/>
        </w:numPr>
      </w:pPr>
      <w:r w:rsidRPr="00EA4197">
        <w:t>Attrition Rate – Without a clear measure of attrition rate, the organization cannot assess the overall turnover level or comp</w:t>
      </w:r>
      <w:r w:rsidR="00E63EF5" w:rsidRPr="00EA4197">
        <w:t xml:space="preserve">are it with industry benchmarks, hindering the ability to gauge employee satisfaction and engagement. </w:t>
      </w:r>
    </w:p>
    <w:p w14:paraId="54B06610" w14:textId="32CEE59D" w:rsidR="007D21F2" w:rsidRPr="00EA4197" w:rsidRDefault="007D21F2" w:rsidP="00F03A15">
      <w:pPr>
        <w:pStyle w:val="ListParagraph"/>
        <w:numPr>
          <w:ilvl w:val="0"/>
          <w:numId w:val="25"/>
        </w:numPr>
      </w:pPr>
      <w:r w:rsidRPr="00EA4197">
        <w:t>Active Employees – the organization lacks a mechanism to differentiate between active and inactive employees</w:t>
      </w:r>
      <w:r w:rsidR="0049395C" w:rsidRPr="00EA4197">
        <w:t xml:space="preserve">, leading to difficulties in accurately assessing the current workforce’s productivity and capacity. </w:t>
      </w:r>
    </w:p>
    <w:p w14:paraId="7C99A2B8" w14:textId="362E26AA" w:rsidR="00F37F7F" w:rsidRDefault="009C1391" w:rsidP="0061408E">
      <w:pPr>
        <w:pStyle w:val="ListParagraph"/>
        <w:numPr>
          <w:ilvl w:val="0"/>
          <w:numId w:val="25"/>
        </w:numPr>
      </w:pPr>
      <w:r w:rsidRPr="00EA4197">
        <w:t xml:space="preserve">Average Age – The HR department lacks </w:t>
      </w:r>
      <w:r w:rsidR="0089207C" w:rsidRPr="00EA4197">
        <w:t>visibility into the average age of employees, making it difficult to evaluate workforce demographics, succession planning, and the organization</w:t>
      </w:r>
      <w:r w:rsidR="00DF7C01" w:rsidRPr="00EA4197">
        <w:t xml:space="preserve">’s ability to attract and retain younger talent. </w:t>
      </w:r>
      <w:r w:rsidR="00834509" w:rsidRPr="00EA4197">
        <w:t xml:space="preserve"> </w:t>
      </w:r>
    </w:p>
    <w:p w14:paraId="2FCF60AD" w14:textId="74237825" w:rsidR="006B678E" w:rsidRDefault="006B678E" w:rsidP="006B678E">
      <w:pPr>
        <w:pStyle w:val="ListParagraph"/>
        <w:numPr>
          <w:ilvl w:val="0"/>
          <w:numId w:val="24"/>
        </w:numPr>
        <w:rPr>
          <w:b/>
          <w:bCs/>
          <w:lang w:val="en-ZA"/>
        </w:rPr>
      </w:pPr>
      <w:r w:rsidRPr="006B678E">
        <w:rPr>
          <w:b/>
          <w:bCs/>
          <w:lang w:val="en-ZA"/>
        </w:rPr>
        <w:t>BCG Data Science Job Simulation on Forage - February 2025</w:t>
      </w:r>
    </w:p>
    <w:p w14:paraId="610D9339" w14:textId="77777777" w:rsidR="006B678E" w:rsidRPr="006B678E" w:rsidRDefault="006B678E" w:rsidP="006B678E">
      <w:pPr>
        <w:rPr>
          <w:b/>
          <w:bCs/>
          <w:lang w:val="en-ZA"/>
        </w:rPr>
      </w:pPr>
    </w:p>
    <w:p w14:paraId="41BC93CE" w14:textId="72084537" w:rsidR="006B678E" w:rsidRDefault="006B678E" w:rsidP="006B678E">
      <w:pPr>
        <w:pStyle w:val="ListParagraph"/>
        <w:numPr>
          <w:ilvl w:val="0"/>
          <w:numId w:val="31"/>
        </w:numPr>
        <w:rPr>
          <w:lang w:val="en-ZA"/>
        </w:rPr>
      </w:pPr>
      <w:r w:rsidRPr="006B678E">
        <w:rPr>
          <w:lang w:val="en-ZA"/>
        </w:rPr>
        <w:t>Completed a customer churn analysis simulation for XYZ Analytics, demonstrating advanced data analytics skills, identifying essential client data and outlining a strategic investigation approach.</w:t>
      </w:r>
    </w:p>
    <w:p w14:paraId="34DF7FCA" w14:textId="77777777" w:rsidR="006B678E" w:rsidRPr="006B678E" w:rsidRDefault="006B678E" w:rsidP="006B678E">
      <w:pPr>
        <w:numPr>
          <w:ilvl w:val="0"/>
          <w:numId w:val="31"/>
        </w:numPr>
        <w:rPr>
          <w:lang w:val="en-ZA"/>
        </w:rPr>
      </w:pPr>
      <w:r w:rsidRPr="006B678E">
        <w:rPr>
          <w:lang w:val="en-ZA"/>
        </w:rPr>
        <w:t>Conducted efficient data analysis using Python, including Pandas and NumPy. Employed data visualization techniques for insightful trend interpretation.</w:t>
      </w:r>
    </w:p>
    <w:p w14:paraId="6F3C0EF0" w14:textId="77777777" w:rsidR="006B678E" w:rsidRPr="006B678E" w:rsidRDefault="006B678E" w:rsidP="006B678E">
      <w:pPr>
        <w:numPr>
          <w:ilvl w:val="0"/>
          <w:numId w:val="31"/>
        </w:numPr>
        <w:rPr>
          <w:lang w:val="en-ZA"/>
        </w:rPr>
      </w:pPr>
      <w:r w:rsidRPr="006B678E">
        <w:rPr>
          <w:lang w:val="en-ZA"/>
        </w:rPr>
        <w:t>Completed the engineering and optimization of a random forest model, achieving an 85% accuracy rate in predicting customer churn.</w:t>
      </w:r>
    </w:p>
    <w:p w14:paraId="1570751A" w14:textId="77777777" w:rsidR="006B678E" w:rsidRPr="006B678E" w:rsidRDefault="006B678E" w:rsidP="006B678E">
      <w:pPr>
        <w:numPr>
          <w:ilvl w:val="0"/>
          <w:numId w:val="31"/>
        </w:numPr>
        <w:rPr>
          <w:lang w:val="en-ZA"/>
        </w:rPr>
      </w:pPr>
      <w:r w:rsidRPr="006B678E">
        <w:rPr>
          <w:lang w:val="en-ZA"/>
        </w:rPr>
        <w:t>Completed a concise executive summary for the Associate Director, delivering actionable insights for informed decision-making based on the analysis.</w:t>
      </w:r>
    </w:p>
    <w:p w14:paraId="46CA52D6" w14:textId="77777777" w:rsidR="006B678E" w:rsidRPr="006B678E" w:rsidRDefault="006B678E" w:rsidP="006B678E">
      <w:pPr>
        <w:pStyle w:val="ListParagraph"/>
        <w:ind w:left="1800"/>
        <w:rPr>
          <w:lang w:val="en-ZA"/>
        </w:rPr>
      </w:pPr>
    </w:p>
    <w:p w14:paraId="5831D44E" w14:textId="77777777" w:rsidR="006B678E" w:rsidRPr="00EA4197" w:rsidRDefault="006B678E" w:rsidP="006B678E"/>
    <w:p w14:paraId="1D82391E" w14:textId="77777777" w:rsidR="005E356D" w:rsidRPr="00EA4197" w:rsidRDefault="005E356D" w:rsidP="00407DF3"/>
    <w:p w14:paraId="67446185" w14:textId="77777777" w:rsidR="005E356D" w:rsidRPr="00EA4197" w:rsidRDefault="005E356D" w:rsidP="005E356D"/>
    <w:p w14:paraId="4E1E9830" w14:textId="1FDB0BDC" w:rsidR="007A0F44" w:rsidRPr="00EA4197" w:rsidRDefault="007A0F44" w:rsidP="00903B55">
      <w:pPr>
        <w:pStyle w:val="ListParagraph"/>
      </w:pPr>
    </w:p>
    <w:p w14:paraId="4C50FA07" w14:textId="77777777" w:rsidR="00903B55" w:rsidRPr="00EA4197" w:rsidRDefault="00903B55" w:rsidP="00903B55">
      <w:pPr>
        <w:pStyle w:val="ListParagraph"/>
      </w:pPr>
    </w:p>
    <w:p w14:paraId="3741E021" w14:textId="77777777" w:rsidR="00903B55" w:rsidRPr="00EA4197" w:rsidRDefault="00903B55" w:rsidP="00903B55">
      <w:pPr>
        <w:pStyle w:val="ListParagraph"/>
      </w:pPr>
    </w:p>
    <w:p w14:paraId="39D59613" w14:textId="77777777" w:rsidR="00903B55" w:rsidRPr="00EA4197" w:rsidRDefault="00903B55" w:rsidP="00903B55">
      <w:pPr>
        <w:pStyle w:val="ListParagraph"/>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903B55" w:rsidRPr="00EA4197" w14:paraId="0D3A26DC" w14:textId="77777777" w:rsidTr="00374C58">
        <w:tc>
          <w:tcPr>
            <w:tcW w:w="725" w:type="dxa"/>
            <w:tcMar>
              <w:right w:w="216" w:type="dxa"/>
            </w:tcMar>
            <w:vAlign w:val="bottom"/>
          </w:tcPr>
          <w:p w14:paraId="4A3E468F" w14:textId="06A18793" w:rsidR="00903B55" w:rsidRPr="00EA4197" w:rsidRDefault="00000000" w:rsidP="00374C58">
            <w:pPr>
              <w:pStyle w:val="Icons"/>
            </w:pPr>
            <w:r>
              <w:pict w14:anchorId="31AEED4C">
                <v:group id="_x0000_s2050" alt="Skills icon" style="width:21.6pt;height:21.6pt;mso-position-horizontal-relative:char;mso-position-vertical-relative:line" coordsize="171,171">
                  <v:shape id="Skills icon circle" o:spid="_x0000_s2051"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2052"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2053"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2054"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2055"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14:paraId="5225BFC1" w14:textId="631E3A55" w:rsidR="00903B55" w:rsidRPr="00EA4197" w:rsidRDefault="00C63438" w:rsidP="00374C58">
            <w:pPr>
              <w:pStyle w:val="Heading1"/>
            </w:pPr>
            <w:r w:rsidRPr="00EA4197">
              <w:t xml:space="preserve">Certification </w:t>
            </w:r>
          </w:p>
        </w:tc>
      </w:tr>
    </w:tbl>
    <w:p w14:paraId="392CE680" w14:textId="77777777" w:rsidR="00903B55" w:rsidRPr="00EA4197" w:rsidRDefault="00903B55" w:rsidP="00903B55">
      <w:pPr>
        <w:pStyle w:val="ListParagraph"/>
        <w:numPr>
          <w:ilvl w:val="0"/>
          <w:numId w:val="22"/>
        </w:numPr>
      </w:pPr>
      <w:r w:rsidRPr="00EA4197">
        <w:t>AWS Cloud Practitioner essentials                                                      17/08/2022</w:t>
      </w:r>
    </w:p>
    <w:p w14:paraId="0A938E8D" w14:textId="77777777" w:rsidR="00903B55" w:rsidRPr="00EA4197" w:rsidRDefault="00903B55" w:rsidP="00903B55">
      <w:pPr>
        <w:pStyle w:val="ListParagraph"/>
        <w:numPr>
          <w:ilvl w:val="0"/>
          <w:numId w:val="22"/>
        </w:numPr>
      </w:pPr>
      <w:r w:rsidRPr="00EA4197">
        <w:t>Advanced Microsoft Power BI                                                              10/01/2023</w:t>
      </w:r>
    </w:p>
    <w:p w14:paraId="59D066BA" w14:textId="77777777" w:rsidR="00903B55" w:rsidRPr="00EA4197" w:rsidRDefault="00903B55" w:rsidP="00903B55">
      <w:pPr>
        <w:pStyle w:val="ListParagraph"/>
        <w:numPr>
          <w:ilvl w:val="0"/>
          <w:numId w:val="22"/>
        </w:numPr>
      </w:pPr>
      <w:r w:rsidRPr="00EA4197">
        <w:t>Data Engineering with AWS Part 1                                                      10/01/2023</w:t>
      </w:r>
    </w:p>
    <w:p w14:paraId="2B01CD8E" w14:textId="77777777" w:rsidR="00903B55" w:rsidRPr="00EA4197" w:rsidRDefault="00903B55" w:rsidP="00903B55">
      <w:pPr>
        <w:pStyle w:val="ListParagraph"/>
        <w:numPr>
          <w:ilvl w:val="0"/>
          <w:numId w:val="22"/>
        </w:numPr>
      </w:pPr>
      <w:r w:rsidRPr="00EA4197">
        <w:t>Github for Data Scientists                                                                      02/01/2023</w:t>
      </w:r>
    </w:p>
    <w:p w14:paraId="7F378E35" w14:textId="77347D4D" w:rsidR="00903B55" w:rsidRPr="00EA4197" w:rsidRDefault="00903B55" w:rsidP="00903B55">
      <w:pPr>
        <w:pStyle w:val="ListParagraph"/>
        <w:numPr>
          <w:ilvl w:val="0"/>
          <w:numId w:val="22"/>
        </w:numPr>
      </w:pPr>
      <w:r w:rsidRPr="00EA4197">
        <w:t>Hands -On Data Science: 1 Analyzing Employee Data with SQL     02/01/2023.</w:t>
      </w:r>
    </w:p>
    <w:p w14:paraId="11578E5A" w14:textId="77777777" w:rsidR="00903B55" w:rsidRPr="00EA4197" w:rsidRDefault="00903B55" w:rsidP="00903B55">
      <w:pPr>
        <w:pStyle w:val="ListParagraph"/>
        <w:numPr>
          <w:ilvl w:val="0"/>
          <w:numId w:val="22"/>
        </w:numPr>
      </w:pPr>
      <w:r w:rsidRPr="00EA4197">
        <w:t>Using Python with Excel                                                                         02/01/2023</w:t>
      </w:r>
    </w:p>
    <w:p w14:paraId="66FCD95A" w14:textId="77777777" w:rsidR="00903B55" w:rsidRPr="00EA4197" w:rsidRDefault="00903B55" w:rsidP="00903B55">
      <w:pPr>
        <w:pStyle w:val="ListParagraph"/>
        <w:numPr>
          <w:ilvl w:val="0"/>
          <w:numId w:val="22"/>
        </w:numPr>
      </w:pPr>
      <w:r w:rsidRPr="00EA4197">
        <w:t>Google Analytics for Beginners                                                             29/12/2022</w:t>
      </w:r>
    </w:p>
    <w:p w14:paraId="0D2B368D" w14:textId="77777777" w:rsidR="00903B55" w:rsidRPr="00EA4197" w:rsidRDefault="00903B55" w:rsidP="00903B55">
      <w:pPr>
        <w:pStyle w:val="ListParagraph"/>
        <w:numPr>
          <w:ilvl w:val="0"/>
          <w:numId w:val="22"/>
        </w:numPr>
      </w:pPr>
      <w:r w:rsidRPr="00EA4197">
        <w:t>Supervised Machine Learning: Regression and Classification          04/01/2023</w:t>
      </w:r>
    </w:p>
    <w:p w14:paraId="4885A601" w14:textId="77777777" w:rsidR="00903B55" w:rsidRPr="00EA4197" w:rsidRDefault="00903B55" w:rsidP="00903B55">
      <w:pPr>
        <w:pStyle w:val="ListParagraph"/>
      </w:pPr>
    </w:p>
    <w:sectPr w:rsidR="00903B55" w:rsidRPr="00EA4197" w:rsidSect="00474628">
      <w:footerReference w:type="default" r:id="rId11"/>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A5FA4" w14:textId="77777777" w:rsidR="00C568C4" w:rsidRDefault="00C568C4" w:rsidP="00F534FB">
      <w:pPr>
        <w:spacing w:after="0"/>
      </w:pPr>
      <w:r>
        <w:separator/>
      </w:r>
    </w:p>
  </w:endnote>
  <w:endnote w:type="continuationSeparator" w:id="0">
    <w:p w14:paraId="63F6A0BB" w14:textId="77777777" w:rsidR="00C568C4" w:rsidRDefault="00C568C4"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6331"/>
      <w:docPartObj>
        <w:docPartGallery w:val="Page Numbers (Bottom of Page)"/>
        <w:docPartUnique/>
      </w:docPartObj>
    </w:sdtPr>
    <w:sdtEndPr>
      <w:rPr>
        <w:noProof/>
      </w:rPr>
    </w:sdtEndPr>
    <w:sdtContent>
      <w:p w14:paraId="02C78E68"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1FB05" w14:textId="77777777" w:rsidR="00C568C4" w:rsidRDefault="00C568C4" w:rsidP="00F534FB">
      <w:pPr>
        <w:spacing w:after="0"/>
      </w:pPr>
      <w:r>
        <w:separator/>
      </w:r>
    </w:p>
  </w:footnote>
  <w:footnote w:type="continuationSeparator" w:id="0">
    <w:p w14:paraId="487B6CB5" w14:textId="77777777" w:rsidR="00C568C4" w:rsidRDefault="00C568C4" w:rsidP="00F534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32B459B"/>
    <w:multiLevelType w:val="hybridMultilevel"/>
    <w:tmpl w:val="41C0ACB4"/>
    <w:lvl w:ilvl="0" w:tplc="1194A500">
      <w:start w:val="1"/>
      <w:numFmt w:val="bullet"/>
      <w:lvlText w:val=""/>
      <w:lvlJc w:val="left"/>
      <w:pPr>
        <w:ind w:left="720" w:hanging="360"/>
      </w:pPr>
      <w:rPr>
        <w:rFonts w:ascii="Symbol" w:hAnsi="Symbol" w:hint="default"/>
        <w:color w:val="77448B" w:themeColor="accent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7C00CBD"/>
    <w:multiLevelType w:val="hybridMultilevel"/>
    <w:tmpl w:val="F482AA68"/>
    <w:lvl w:ilvl="0" w:tplc="1194A500">
      <w:start w:val="1"/>
      <w:numFmt w:val="bullet"/>
      <w:lvlText w:val=""/>
      <w:lvlJc w:val="left"/>
      <w:pPr>
        <w:ind w:left="768" w:hanging="360"/>
      </w:pPr>
      <w:rPr>
        <w:rFonts w:ascii="Symbol" w:hAnsi="Symbol" w:hint="default"/>
        <w:color w:val="77448B" w:themeColor="accent1"/>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3"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50465F"/>
    <w:multiLevelType w:val="hybridMultilevel"/>
    <w:tmpl w:val="DC52D5FE"/>
    <w:lvl w:ilvl="0" w:tplc="1C090001">
      <w:start w:val="1"/>
      <w:numFmt w:val="bullet"/>
      <w:lvlText w:val=""/>
      <w:lvlJc w:val="left"/>
      <w:pPr>
        <w:ind w:left="924" w:hanging="360"/>
      </w:pPr>
      <w:rPr>
        <w:rFonts w:ascii="Symbol" w:hAnsi="Symbol" w:hint="default"/>
      </w:rPr>
    </w:lvl>
    <w:lvl w:ilvl="1" w:tplc="1C090003" w:tentative="1">
      <w:start w:val="1"/>
      <w:numFmt w:val="bullet"/>
      <w:lvlText w:val="o"/>
      <w:lvlJc w:val="left"/>
      <w:pPr>
        <w:ind w:left="1644" w:hanging="360"/>
      </w:pPr>
      <w:rPr>
        <w:rFonts w:ascii="Courier New" w:hAnsi="Courier New" w:cs="Courier New" w:hint="default"/>
      </w:rPr>
    </w:lvl>
    <w:lvl w:ilvl="2" w:tplc="1C090005" w:tentative="1">
      <w:start w:val="1"/>
      <w:numFmt w:val="bullet"/>
      <w:lvlText w:val=""/>
      <w:lvlJc w:val="left"/>
      <w:pPr>
        <w:ind w:left="2364" w:hanging="360"/>
      </w:pPr>
      <w:rPr>
        <w:rFonts w:ascii="Wingdings" w:hAnsi="Wingdings" w:hint="default"/>
      </w:rPr>
    </w:lvl>
    <w:lvl w:ilvl="3" w:tplc="1C090001" w:tentative="1">
      <w:start w:val="1"/>
      <w:numFmt w:val="bullet"/>
      <w:lvlText w:val=""/>
      <w:lvlJc w:val="left"/>
      <w:pPr>
        <w:ind w:left="3084" w:hanging="360"/>
      </w:pPr>
      <w:rPr>
        <w:rFonts w:ascii="Symbol" w:hAnsi="Symbol" w:hint="default"/>
      </w:rPr>
    </w:lvl>
    <w:lvl w:ilvl="4" w:tplc="1C090003" w:tentative="1">
      <w:start w:val="1"/>
      <w:numFmt w:val="bullet"/>
      <w:lvlText w:val="o"/>
      <w:lvlJc w:val="left"/>
      <w:pPr>
        <w:ind w:left="3804" w:hanging="360"/>
      </w:pPr>
      <w:rPr>
        <w:rFonts w:ascii="Courier New" w:hAnsi="Courier New" w:cs="Courier New" w:hint="default"/>
      </w:rPr>
    </w:lvl>
    <w:lvl w:ilvl="5" w:tplc="1C090005" w:tentative="1">
      <w:start w:val="1"/>
      <w:numFmt w:val="bullet"/>
      <w:lvlText w:val=""/>
      <w:lvlJc w:val="left"/>
      <w:pPr>
        <w:ind w:left="4524" w:hanging="360"/>
      </w:pPr>
      <w:rPr>
        <w:rFonts w:ascii="Wingdings" w:hAnsi="Wingdings" w:hint="default"/>
      </w:rPr>
    </w:lvl>
    <w:lvl w:ilvl="6" w:tplc="1C090001" w:tentative="1">
      <w:start w:val="1"/>
      <w:numFmt w:val="bullet"/>
      <w:lvlText w:val=""/>
      <w:lvlJc w:val="left"/>
      <w:pPr>
        <w:ind w:left="5244" w:hanging="360"/>
      </w:pPr>
      <w:rPr>
        <w:rFonts w:ascii="Symbol" w:hAnsi="Symbol" w:hint="default"/>
      </w:rPr>
    </w:lvl>
    <w:lvl w:ilvl="7" w:tplc="1C090003" w:tentative="1">
      <w:start w:val="1"/>
      <w:numFmt w:val="bullet"/>
      <w:lvlText w:val="o"/>
      <w:lvlJc w:val="left"/>
      <w:pPr>
        <w:ind w:left="5964" w:hanging="360"/>
      </w:pPr>
      <w:rPr>
        <w:rFonts w:ascii="Courier New" w:hAnsi="Courier New" w:cs="Courier New" w:hint="default"/>
      </w:rPr>
    </w:lvl>
    <w:lvl w:ilvl="8" w:tplc="1C090005" w:tentative="1">
      <w:start w:val="1"/>
      <w:numFmt w:val="bullet"/>
      <w:lvlText w:val=""/>
      <w:lvlJc w:val="left"/>
      <w:pPr>
        <w:ind w:left="6684" w:hanging="360"/>
      </w:pPr>
      <w:rPr>
        <w:rFonts w:ascii="Wingdings" w:hAnsi="Wingdings" w:hint="default"/>
      </w:rPr>
    </w:lvl>
  </w:abstractNum>
  <w:abstractNum w:abstractNumId="15" w15:restartNumberingAfterBreak="0">
    <w:nsid w:val="18192AA9"/>
    <w:multiLevelType w:val="hybridMultilevel"/>
    <w:tmpl w:val="972600D2"/>
    <w:lvl w:ilvl="0" w:tplc="DAEE96BC">
      <w:start w:val="1"/>
      <w:numFmt w:val="bullet"/>
      <w:lvlText w:val=""/>
      <w:lvlJc w:val="left"/>
      <w:pPr>
        <w:ind w:left="1440" w:hanging="360"/>
      </w:pPr>
      <w:rPr>
        <w:rFonts w:ascii="Symbol" w:hAnsi="Symbol" w:hint="default"/>
        <w:color w:val="7030A0"/>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18982529"/>
    <w:multiLevelType w:val="multilevel"/>
    <w:tmpl w:val="9AE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513FA"/>
    <w:multiLevelType w:val="hybridMultilevel"/>
    <w:tmpl w:val="457CFF40"/>
    <w:lvl w:ilvl="0" w:tplc="1194A500">
      <w:start w:val="1"/>
      <w:numFmt w:val="bullet"/>
      <w:lvlText w:val=""/>
      <w:lvlJc w:val="left"/>
      <w:pPr>
        <w:ind w:left="1800" w:hanging="360"/>
      </w:pPr>
      <w:rPr>
        <w:rFonts w:ascii="Symbol" w:hAnsi="Symbol" w:hint="default"/>
        <w:color w:val="77448B" w:themeColor="accent1"/>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8"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6CF0919"/>
    <w:multiLevelType w:val="hybridMultilevel"/>
    <w:tmpl w:val="6BD65C4E"/>
    <w:lvl w:ilvl="0" w:tplc="1194A500">
      <w:start w:val="1"/>
      <w:numFmt w:val="bullet"/>
      <w:lvlText w:val=""/>
      <w:lvlJc w:val="left"/>
      <w:pPr>
        <w:ind w:left="720" w:hanging="360"/>
      </w:pPr>
      <w:rPr>
        <w:rFonts w:ascii="Symbol" w:hAnsi="Symbol" w:hint="default"/>
        <w:color w:val="77448B" w:themeColor="accent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E71287A"/>
    <w:multiLevelType w:val="hybridMultilevel"/>
    <w:tmpl w:val="71C8A15A"/>
    <w:lvl w:ilvl="0" w:tplc="1194A500">
      <w:start w:val="1"/>
      <w:numFmt w:val="bullet"/>
      <w:lvlText w:val=""/>
      <w:lvlJc w:val="left"/>
      <w:pPr>
        <w:ind w:left="1080" w:hanging="360"/>
      </w:pPr>
      <w:rPr>
        <w:rFonts w:ascii="Symbol" w:hAnsi="Symbol" w:hint="default"/>
        <w:color w:val="77448B" w:themeColor="accent1"/>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445363A8"/>
    <w:multiLevelType w:val="hybridMultilevel"/>
    <w:tmpl w:val="5622B57C"/>
    <w:lvl w:ilvl="0" w:tplc="1194A500">
      <w:start w:val="1"/>
      <w:numFmt w:val="bullet"/>
      <w:lvlText w:val=""/>
      <w:lvlJc w:val="left"/>
      <w:pPr>
        <w:ind w:left="720"/>
      </w:pPr>
      <w:rPr>
        <w:rFonts w:ascii="Symbol" w:hAnsi="Symbol" w:hint="default"/>
        <w:b w:val="0"/>
        <w:i w:val="0"/>
        <w:strike w:val="0"/>
        <w:dstrike w:val="0"/>
        <w:color w:val="77448B" w:themeColor="accent1"/>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52A186F"/>
    <w:multiLevelType w:val="hybridMultilevel"/>
    <w:tmpl w:val="9C7CCED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45812CCE"/>
    <w:multiLevelType w:val="hybridMultilevel"/>
    <w:tmpl w:val="465813C6"/>
    <w:lvl w:ilvl="0" w:tplc="1194A500">
      <w:start w:val="1"/>
      <w:numFmt w:val="bullet"/>
      <w:lvlText w:val=""/>
      <w:lvlJc w:val="left"/>
      <w:pPr>
        <w:ind w:left="720" w:hanging="360"/>
      </w:pPr>
      <w:rPr>
        <w:rFonts w:ascii="Symbol" w:hAnsi="Symbol" w:hint="default"/>
        <w:color w:val="77448B" w:themeColor="accent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02B114B"/>
    <w:multiLevelType w:val="hybridMultilevel"/>
    <w:tmpl w:val="37FC1BD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6070625E"/>
    <w:multiLevelType w:val="hybridMultilevel"/>
    <w:tmpl w:val="382A0C52"/>
    <w:lvl w:ilvl="0" w:tplc="1194A500">
      <w:start w:val="1"/>
      <w:numFmt w:val="bullet"/>
      <w:lvlText w:val=""/>
      <w:lvlJc w:val="left"/>
      <w:pPr>
        <w:ind w:left="1800" w:hanging="360"/>
      </w:pPr>
      <w:rPr>
        <w:rFonts w:ascii="Symbol" w:hAnsi="Symbol" w:hint="default"/>
        <w:color w:val="77448B" w:themeColor="accent1"/>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61C515EF"/>
    <w:multiLevelType w:val="hybridMultilevel"/>
    <w:tmpl w:val="2C54F088"/>
    <w:lvl w:ilvl="0" w:tplc="1194A500">
      <w:start w:val="1"/>
      <w:numFmt w:val="bullet"/>
      <w:lvlText w:val=""/>
      <w:lvlJc w:val="left"/>
      <w:pPr>
        <w:ind w:left="1440" w:hanging="360"/>
      </w:pPr>
      <w:rPr>
        <w:rFonts w:ascii="Symbol" w:hAnsi="Symbol" w:hint="default"/>
        <w:color w:val="77448B" w:themeColor="accent1"/>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68D57742"/>
    <w:multiLevelType w:val="hybridMultilevel"/>
    <w:tmpl w:val="E57EB8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E7429A9"/>
    <w:multiLevelType w:val="hybridMultilevel"/>
    <w:tmpl w:val="F19A55E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364936546">
    <w:abstractNumId w:val="9"/>
  </w:num>
  <w:num w:numId="2" w16cid:durableId="1881210932">
    <w:abstractNumId w:val="9"/>
    <w:lvlOverride w:ilvl="0">
      <w:startOverride w:val="1"/>
    </w:lvlOverride>
  </w:num>
  <w:num w:numId="3" w16cid:durableId="1300846771">
    <w:abstractNumId w:val="11"/>
  </w:num>
  <w:num w:numId="4" w16cid:durableId="1908882533">
    <w:abstractNumId w:val="19"/>
  </w:num>
  <w:num w:numId="5" w16cid:durableId="2052613484">
    <w:abstractNumId w:val="8"/>
  </w:num>
  <w:num w:numId="6" w16cid:durableId="1641418180">
    <w:abstractNumId w:val="7"/>
  </w:num>
  <w:num w:numId="7" w16cid:durableId="2043241275">
    <w:abstractNumId w:val="6"/>
  </w:num>
  <w:num w:numId="8" w16cid:durableId="622468440">
    <w:abstractNumId w:val="5"/>
  </w:num>
  <w:num w:numId="9" w16cid:durableId="70279013">
    <w:abstractNumId w:val="4"/>
  </w:num>
  <w:num w:numId="10" w16cid:durableId="2059624297">
    <w:abstractNumId w:val="3"/>
  </w:num>
  <w:num w:numId="11" w16cid:durableId="1460949730">
    <w:abstractNumId w:val="2"/>
  </w:num>
  <w:num w:numId="12" w16cid:durableId="1028793600">
    <w:abstractNumId w:val="1"/>
  </w:num>
  <w:num w:numId="13" w16cid:durableId="2134783075">
    <w:abstractNumId w:val="0"/>
  </w:num>
  <w:num w:numId="14" w16cid:durableId="1559824177">
    <w:abstractNumId w:val="18"/>
  </w:num>
  <w:num w:numId="15" w16cid:durableId="139732797">
    <w:abstractNumId w:val="13"/>
  </w:num>
  <w:num w:numId="16" w16cid:durableId="1219394868">
    <w:abstractNumId w:val="24"/>
  </w:num>
  <w:num w:numId="17" w16cid:durableId="561987910">
    <w:abstractNumId w:val="22"/>
  </w:num>
  <w:num w:numId="18" w16cid:durableId="1143622137">
    <w:abstractNumId w:val="20"/>
  </w:num>
  <w:num w:numId="19" w16cid:durableId="346833678">
    <w:abstractNumId w:val="21"/>
  </w:num>
  <w:num w:numId="20" w16cid:durableId="1310790522">
    <w:abstractNumId w:val="27"/>
  </w:num>
  <w:num w:numId="21" w16cid:durableId="108820641">
    <w:abstractNumId w:val="10"/>
  </w:num>
  <w:num w:numId="22" w16cid:durableId="1503739003">
    <w:abstractNumId w:val="12"/>
  </w:num>
  <w:num w:numId="23" w16cid:durableId="1784377318">
    <w:abstractNumId w:val="15"/>
  </w:num>
  <w:num w:numId="24" w16cid:durableId="764763280">
    <w:abstractNumId w:val="23"/>
  </w:num>
  <w:num w:numId="25" w16cid:durableId="1634562131">
    <w:abstractNumId w:val="26"/>
  </w:num>
  <w:num w:numId="26" w16cid:durableId="91048728">
    <w:abstractNumId w:val="17"/>
  </w:num>
  <w:num w:numId="27" w16cid:durableId="127280710">
    <w:abstractNumId w:val="14"/>
  </w:num>
  <w:num w:numId="28" w16cid:durableId="481655558">
    <w:abstractNumId w:val="28"/>
  </w:num>
  <w:num w:numId="29" w16cid:durableId="893277473">
    <w:abstractNumId w:val="16"/>
  </w:num>
  <w:num w:numId="30" w16cid:durableId="2001615751">
    <w:abstractNumId w:val="25"/>
  </w:num>
  <w:num w:numId="31" w16cid:durableId="2537127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8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744A"/>
    <w:rsid w:val="00002750"/>
    <w:rsid w:val="00004D4E"/>
    <w:rsid w:val="0001085C"/>
    <w:rsid w:val="00011564"/>
    <w:rsid w:val="00011895"/>
    <w:rsid w:val="00012677"/>
    <w:rsid w:val="00013818"/>
    <w:rsid w:val="00015ADB"/>
    <w:rsid w:val="00020DFC"/>
    <w:rsid w:val="00024730"/>
    <w:rsid w:val="00025E1B"/>
    <w:rsid w:val="000324DA"/>
    <w:rsid w:val="000348ED"/>
    <w:rsid w:val="00040577"/>
    <w:rsid w:val="00040CF1"/>
    <w:rsid w:val="0004158B"/>
    <w:rsid w:val="0004397C"/>
    <w:rsid w:val="00043DA5"/>
    <w:rsid w:val="00045A39"/>
    <w:rsid w:val="0004742B"/>
    <w:rsid w:val="0005053B"/>
    <w:rsid w:val="00051DFD"/>
    <w:rsid w:val="00054FFB"/>
    <w:rsid w:val="00056FE7"/>
    <w:rsid w:val="000570FF"/>
    <w:rsid w:val="00057244"/>
    <w:rsid w:val="00061C1E"/>
    <w:rsid w:val="00064049"/>
    <w:rsid w:val="0006454B"/>
    <w:rsid w:val="00066580"/>
    <w:rsid w:val="0007026F"/>
    <w:rsid w:val="000705F9"/>
    <w:rsid w:val="00071CA5"/>
    <w:rsid w:val="000738B0"/>
    <w:rsid w:val="00075B13"/>
    <w:rsid w:val="00076344"/>
    <w:rsid w:val="0007712F"/>
    <w:rsid w:val="00081861"/>
    <w:rsid w:val="00085E81"/>
    <w:rsid w:val="0009076D"/>
    <w:rsid w:val="00092692"/>
    <w:rsid w:val="000938FB"/>
    <w:rsid w:val="00096203"/>
    <w:rsid w:val="00097982"/>
    <w:rsid w:val="000A0229"/>
    <w:rsid w:val="000A140F"/>
    <w:rsid w:val="000A608F"/>
    <w:rsid w:val="000D3FB8"/>
    <w:rsid w:val="000E1890"/>
    <w:rsid w:val="000E18E1"/>
    <w:rsid w:val="000E24AC"/>
    <w:rsid w:val="000E4A73"/>
    <w:rsid w:val="000F1457"/>
    <w:rsid w:val="000F3289"/>
    <w:rsid w:val="000F3739"/>
    <w:rsid w:val="000F3A18"/>
    <w:rsid w:val="000F4149"/>
    <w:rsid w:val="000F79EA"/>
    <w:rsid w:val="00101A48"/>
    <w:rsid w:val="00103570"/>
    <w:rsid w:val="001216B1"/>
    <w:rsid w:val="00123AB6"/>
    <w:rsid w:val="00126F99"/>
    <w:rsid w:val="00131690"/>
    <w:rsid w:val="00132127"/>
    <w:rsid w:val="0013489D"/>
    <w:rsid w:val="00134F92"/>
    <w:rsid w:val="001373BF"/>
    <w:rsid w:val="00137DC1"/>
    <w:rsid w:val="00143224"/>
    <w:rsid w:val="00145277"/>
    <w:rsid w:val="00145B33"/>
    <w:rsid w:val="001468F3"/>
    <w:rsid w:val="00151ABC"/>
    <w:rsid w:val="00152C3A"/>
    <w:rsid w:val="001539C4"/>
    <w:rsid w:val="0015483C"/>
    <w:rsid w:val="0015617A"/>
    <w:rsid w:val="001603C7"/>
    <w:rsid w:val="00162BEE"/>
    <w:rsid w:val="00171411"/>
    <w:rsid w:val="00171E1B"/>
    <w:rsid w:val="00175319"/>
    <w:rsid w:val="00176E63"/>
    <w:rsid w:val="00181753"/>
    <w:rsid w:val="00182A9E"/>
    <w:rsid w:val="00182F07"/>
    <w:rsid w:val="001858BD"/>
    <w:rsid w:val="00190B1B"/>
    <w:rsid w:val="00192573"/>
    <w:rsid w:val="00193EBE"/>
    <w:rsid w:val="00194A3D"/>
    <w:rsid w:val="00195F9D"/>
    <w:rsid w:val="00197261"/>
    <w:rsid w:val="00197F8A"/>
    <w:rsid w:val="001A07AF"/>
    <w:rsid w:val="001A2A99"/>
    <w:rsid w:val="001A6641"/>
    <w:rsid w:val="001B0811"/>
    <w:rsid w:val="001B3B5F"/>
    <w:rsid w:val="001B496D"/>
    <w:rsid w:val="001B720C"/>
    <w:rsid w:val="001C0DEE"/>
    <w:rsid w:val="001C2339"/>
    <w:rsid w:val="001C3957"/>
    <w:rsid w:val="001C4173"/>
    <w:rsid w:val="001C46E5"/>
    <w:rsid w:val="001D0991"/>
    <w:rsid w:val="001D3097"/>
    <w:rsid w:val="001D4BC6"/>
    <w:rsid w:val="001E08A4"/>
    <w:rsid w:val="001F2D12"/>
    <w:rsid w:val="001F320B"/>
    <w:rsid w:val="001F5A95"/>
    <w:rsid w:val="0020178D"/>
    <w:rsid w:val="00202651"/>
    <w:rsid w:val="0020735F"/>
    <w:rsid w:val="00213411"/>
    <w:rsid w:val="00213FBA"/>
    <w:rsid w:val="002146F8"/>
    <w:rsid w:val="00214F81"/>
    <w:rsid w:val="00215593"/>
    <w:rsid w:val="00217917"/>
    <w:rsid w:val="00221A28"/>
    <w:rsid w:val="00227853"/>
    <w:rsid w:val="002372E8"/>
    <w:rsid w:val="0023768B"/>
    <w:rsid w:val="00241399"/>
    <w:rsid w:val="00246EE1"/>
    <w:rsid w:val="0025163F"/>
    <w:rsid w:val="00254330"/>
    <w:rsid w:val="00256CD5"/>
    <w:rsid w:val="00260F01"/>
    <w:rsid w:val="00264163"/>
    <w:rsid w:val="00275006"/>
    <w:rsid w:val="00275492"/>
    <w:rsid w:val="00275C94"/>
    <w:rsid w:val="00277638"/>
    <w:rsid w:val="0028164F"/>
    <w:rsid w:val="00281C85"/>
    <w:rsid w:val="00281EAD"/>
    <w:rsid w:val="002823BE"/>
    <w:rsid w:val="00286E22"/>
    <w:rsid w:val="00287263"/>
    <w:rsid w:val="00293C39"/>
    <w:rsid w:val="00297ED0"/>
    <w:rsid w:val="002A0628"/>
    <w:rsid w:val="002A0837"/>
    <w:rsid w:val="002A183E"/>
    <w:rsid w:val="002A4EDA"/>
    <w:rsid w:val="002A7170"/>
    <w:rsid w:val="002B01E3"/>
    <w:rsid w:val="002B3FC8"/>
    <w:rsid w:val="002B49BB"/>
    <w:rsid w:val="002B7653"/>
    <w:rsid w:val="002C0651"/>
    <w:rsid w:val="002C2D99"/>
    <w:rsid w:val="002D05FF"/>
    <w:rsid w:val="002D5D28"/>
    <w:rsid w:val="002E7379"/>
    <w:rsid w:val="002F10E7"/>
    <w:rsid w:val="002F69E4"/>
    <w:rsid w:val="00300A98"/>
    <w:rsid w:val="00301DE7"/>
    <w:rsid w:val="00303B9A"/>
    <w:rsid w:val="00305BB9"/>
    <w:rsid w:val="0030724A"/>
    <w:rsid w:val="003142CA"/>
    <w:rsid w:val="00316CE4"/>
    <w:rsid w:val="00323C3F"/>
    <w:rsid w:val="003279A4"/>
    <w:rsid w:val="003348AF"/>
    <w:rsid w:val="00337114"/>
    <w:rsid w:val="00342211"/>
    <w:rsid w:val="0034358D"/>
    <w:rsid w:val="0035004C"/>
    <w:rsid w:val="003508D2"/>
    <w:rsid w:val="003571C8"/>
    <w:rsid w:val="003602EB"/>
    <w:rsid w:val="003727DA"/>
    <w:rsid w:val="00372C19"/>
    <w:rsid w:val="00374C58"/>
    <w:rsid w:val="00375F94"/>
    <w:rsid w:val="003815A5"/>
    <w:rsid w:val="00383057"/>
    <w:rsid w:val="00394A60"/>
    <w:rsid w:val="0039703C"/>
    <w:rsid w:val="003971AC"/>
    <w:rsid w:val="003974BB"/>
    <w:rsid w:val="00397C37"/>
    <w:rsid w:val="003A091E"/>
    <w:rsid w:val="003A36CE"/>
    <w:rsid w:val="003A7CFF"/>
    <w:rsid w:val="003B297B"/>
    <w:rsid w:val="003B3632"/>
    <w:rsid w:val="003C5EA1"/>
    <w:rsid w:val="003D1DB4"/>
    <w:rsid w:val="003D5241"/>
    <w:rsid w:val="003E295D"/>
    <w:rsid w:val="003E42DB"/>
    <w:rsid w:val="003E5D64"/>
    <w:rsid w:val="003F1AD8"/>
    <w:rsid w:val="003F6B95"/>
    <w:rsid w:val="00403149"/>
    <w:rsid w:val="00403238"/>
    <w:rsid w:val="004037EF"/>
    <w:rsid w:val="00405BAD"/>
    <w:rsid w:val="00407DF3"/>
    <w:rsid w:val="004113D8"/>
    <w:rsid w:val="00412304"/>
    <w:rsid w:val="00412B4F"/>
    <w:rsid w:val="00416463"/>
    <w:rsid w:val="00423508"/>
    <w:rsid w:val="00423827"/>
    <w:rsid w:val="00426355"/>
    <w:rsid w:val="0042792F"/>
    <w:rsid w:val="00434649"/>
    <w:rsid w:val="00434CE7"/>
    <w:rsid w:val="00434D6A"/>
    <w:rsid w:val="00437B8B"/>
    <w:rsid w:val="00444DA1"/>
    <w:rsid w:val="00454473"/>
    <w:rsid w:val="00463F27"/>
    <w:rsid w:val="00465113"/>
    <w:rsid w:val="00467F3F"/>
    <w:rsid w:val="004727C2"/>
    <w:rsid w:val="00474628"/>
    <w:rsid w:val="00475804"/>
    <w:rsid w:val="00476144"/>
    <w:rsid w:val="00477038"/>
    <w:rsid w:val="004800CB"/>
    <w:rsid w:val="0048215B"/>
    <w:rsid w:val="004823B4"/>
    <w:rsid w:val="00482788"/>
    <w:rsid w:val="004915EA"/>
    <w:rsid w:val="00492D04"/>
    <w:rsid w:val="0049395C"/>
    <w:rsid w:val="004A3B5A"/>
    <w:rsid w:val="004A4493"/>
    <w:rsid w:val="004A5BED"/>
    <w:rsid w:val="004B0B78"/>
    <w:rsid w:val="004B59B5"/>
    <w:rsid w:val="004B6A2A"/>
    <w:rsid w:val="004C0172"/>
    <w:rsid w:val="004C1AF6"/>
    <w:rsid w:val="004C389B"/>
    <w:rsid w:val="004C5C49"/>
    <w:rsid w:val="004C7122"/>
    <w:rsid w:val="004C7A47"/>
    <w:rsid w:val="004D0521"/>
    <w:rsid w:val="004D0950"/>
    <w:rsid w:val="004D128F"/>
    <w:rsid w:val="004D209B"/>
    <w:rsid w:val="004D3EB1"/>
    <w:rsid w:val="004D465D"/>
    <w:rsid w:val="004D5A09"/>
    <w:rsid w:val="004D6491"/>
    <w:rsid w:val="004E2794"/>
    <w:rsid w:val="004E77A5"/>
    <w:rsid w:val="004F1057"/>
    <w:rsid w:val="004F199F"/>
    <w:rsid w:val="004F30D6"/>
    <w:rsid w:val="004F75F3"/>
    <w:rsid w:val="005075ED"/>
    <w:rsid w:val="00510213"/>
    <w:rsid w:val="005106C0"/>
    <w:rsid w:val="00516152"/>
    <w:rsid w:val="00520AA8"/>
    <w:rsid w:val="00523FAA"/>
    <w:rsid w:val="005247B7"/>
    <w:rsid w:val="00524F1F"/>
    <w:rsid w:val="00530C21"/>
    <w:rsid w:val="005314CD"/>
    <w:rsid w:val="005324B1"/>
    <w:rsid w:val="00533300"/>
    <w:rsid w:val="005372FA"/>
    <w:rsid w:val="00555AF7"/>
    <w:rsid w:val="00556337"/>
    <w:rsid w:val="005611C3"/>
    <w:rsid w:val="00562422"/>
    <w:rsid w:val="00565B06"/>
    <w:rsid w:val="005710C8"/>
    <w:rsid w:val="00574328"/>
    <w:rsid w:val="005746E2"/>
    <w:rsid w:val="00575798"/>
    <w:rsid w:val="00575C01"/>
    <w:rsid w:val="00581515"/>
    <w:rsid w:val="00582623"/>
    <w:rsid w:val="005826C2"/>
    <w:rsid w:val="00584879"/>
    <w:rsid w:val="00585AF9"/>
    <w:rsid w:val="00587726"/>
    <w:rsid w:val="0059085F"/>
    <w:rsid w:val="0059560E"/>
    <w:rsid w:val="005A459B"/>
    <w:rsid w:val="005A6AE1"/>
    <w:rsid w:val="005A74EC"/>
    <w:rsid w:val="005B3D67"/>
    <w:rsid w:val="005B437C"/>
    <w:rsid w:val="005C15EC"/>
    <w:rsid w:val="005D0108"/>
    <w:rsid w:val="005E088C"/>
    <w:rsid w:val="005E356D"/>
    <w:rsid w:val="005E6E43"/>
    <w:rsid w:val="005F06F4"/>
    <w:rsid w:val="005F0A59"/>
    <w:rsid w:val="005F30BF"/>
    <w:rsid w:val="005F4455"/>
    <w:rsid w:val="005F721C"/>
    <w:rsid w:val="00607298"/>
    <w:rsid w:val="006104FF"/>
    <w:rsid w:val="00610B49"/>
    <w:rsid w:val="00610F76"/>
    <w:rsid w:val="0061408E"/>
    <w:rsid w:val="0061417A"/>
    <w:rsid w:val="00614B7C"/>
    <w:rsid w:val="00617CD0"/>
    <w:rsid w:val="0062239B"/>
    <w:rsid w:val="00625B8A"/>
    <w:rsid w:val="00632016"/>
    <w:rsid w:val="00643ABC"/>
    <w:rsid w:val="00644712"/>
    <w:rsid w:val="00644D4E"/>
    <w:rsid w:val="00646D01"/>
    <w:rsid w:val="006476DB"/>
    <w:rsid w:val="00655ACC"/>
    <w:rsid w:val="006614E7"/>
    <w:rsid w:val="00663536"/>
    <w:rsid w:val="006648D4"/>
    <w:rsid w:val="00671C19"/>
    <w:rsid w:val="00673F18"/>
    <w:rsid w:val="00676349"/>
    <w:rsid w:val="00676A89"/>
    <w:rsid w:val="00676CEB"/>
    <w:rsid w:val="00683A86"/>
    <w:rsid w:val="00687ADD"/>
    <w:rsid w:val="00692157"/>
    <w:rsid w:val="0069300B"/>
    <w:rsid w:val="00693192"/>
    <w:rsid w:val="006955E7"/>
    <w:rsid w:val="006A22A2"/>
    <w:rsid w:val="006A30F9"/>
    <w:rsid w:val="006A4C72"/>
    <w:rsid w:val="006B1460"/>
    <w:rsid w:val="006B4984"/>
    <w:rsid w:val="006B678E"/>
    <w:rsid w:val="006C2624"/>
    <w:rsid w:val="006D2BAE"/>
    <w:rsid w:val="006D32DA"/>
    <w:rsid w:val="006D4F9A"/>
    <w:rsid w:val="006D65F8"/>
    <w:rsid w:val="006D74C0"/>
    <w:rsid w:val="006E0ACC"/>
    <w:rsid w:val="006E1752"/>
    <w:rsid w:val="006F4D23"/>
    <w:rsid w:val="006F7D55"/>
    <w:rsid w:val="00701935"/>
    <w:rsid w:val="00703A48"/>
    <w:rsid w:val="00712507"/>
    <w:rsid w:val="007175B9"/>
    <w:rsid w:val="007215A9"/>
    <w:rsid w:val="00722102"/>
    <w:rsid w:val="00724440"/>
    <w:rsid w:val="007253E8"/>
    <w:rsid w:val="00735140"/>
    <w:rsid w:val="0073639A"/>
    <w:rsid w:val="0073645E"/>
    <w:rsid w:val="007366E5"/>
    <w:rsid w:val="007369E3"/>
    <w:rsid w:val="00737749"/>
    <w:rsid w:val="00740B2E"/>
    <w:rsid w:val="00745196"/>
    <w:rsid w:val="00755346"/>
    <w:rsid w:val="00757385"/>
    <w:rsid w:val="00760D6D"/>
    <w:rsid w:val="0077005C"/>
    <w:rsid w:val="00771019"/>
    <w:rsid w:val="00776E3A"/>
    <w:rsid w:val="00782171"/>
    <w:rsid w:val="007850D1"/>
    <w:rsid w:val="0078575C"/>
    <w:rsid w:val="007857C8"/>
    <w:rsid w:val="00785FEB"/>
    <w:rsid w:val="00785FF6"/>
    <w:rsid w:val="00786211"/>
    <w:rsid w:val="00786CA6"/>
    <w:rsid w:val="00790E98"/>
    <w:rsid w:val="007979C3"/>
    <w:rsid w:val="007A0F44"/>
    <w:rsid w:val="007A134E"/>
    <w:rsid w:val="007A1E4C"/>
    <w:rsid w:val="007A653E"/>
    <w:rsid w:val="007A67F5"/>
    <w:rsid w:val="007A729F"/>
    <w:rsid w:val="007B22C8"/>
    <w:rsid w:val="007B2C78"/>
    <w:rsid w:val="007B39E0"/>
    <w:rsid w:val="007B3F4F"/>
    <w:rsid w:val="007B4E29"/>
    <w:rsid w:val="007C0E0E"/>
    <w:rsid w:val="007C153D"/>
    <w:rsid w:val="007C1B5D"/>
    <w:rsid w:val="007C333C"/>
    <w:rsid w:val="007C34A8"/>
    <w:rsid w:val="007C56C6"/>
    <w:rsid w:val="007D21F2"/>
    <w:rsid w:val="007D4FB5"/>
    <w:rsid w:val="007E087A"/>
    <w:rsid w:val="007E4F4D"/>
    <w:rsid w:val="007E7052"/>
    <w:rsid w:val="007F71A4"/>
    <w:rsid w:val="008030EE"/>
    <w:rsid w:val="00804EAE"/>
    <w:rsid w:val="00812148"/>
    <w:rsid w:val="00814B43"/>
    <w:rsid w:val="00814FA5"/>
    <w:rsid w:val="00817BFC"/>
    <w:rsid w:val="0083016A"/>
    <w:rsid w:val="00832431"/>
    <w:rsid w:val="00834509"/>
    <w:rsid w:val="008372AD"/>
    <w:rsid w:val="00843A06"/>
    <w:rsid w:val="008464EB"/>
    <w:rsid w:val="00846AAE"/>
    <w:rsid w:val="00860549"/>
    <w:rsid w:val="008619A8"/>
    <w:rsid w:val="00867081"/>
    <w:rsid w:val="008706DD"/>
    <w:rsid w:val="008724C7"/>
    <w:rsid w:val="00876233"/>
    <w:rsid w:val="00877AE8"/>
    <w:rsid w:val="008905A8"/>
    <w:rsid w:val="0089207C"/>
    <w:rsid w:val="008978E8"/>
    <w:rsid w:val="008A02C4"/>
    <w:rsid w:val="008A1221"/>
    <w:rsid w:val="008A40FF"/>
    <w:rsid w:val="008A49A0"/>
    <w:rsid w:val="008A6538"/>
    <w:rsid w:val="008B1697"/>
    <w:rsid w:val="008B6E72"/>
    <w:rsid w:val="008B747D"/>
    <w:rsid w:val="008C003B"/>
    <w:rsid w:val="008C24F2"/>
    <w:rsid w:val="008D2B90"/>
    <w:rsid w:val="008D4695"/>
    <w:rsid w:val="008D4FC8"/>
    <w:rsid w:val="008D5A80"/>
    <w:rsid w:val="008E2854"/>
    <w:rsid w:val="008E5483"/>
    <w:rsid w:val="008E66CE"/>
    <w:rsid w:val="008F4532"/>
    <w:rsid w:val="008F5324"/>
    <w:rsid w:val="00901223"/>
    <w:rsid w:val="00903B55"/>
    <w:rsid w:val="0090506D"/>
    <w:rsid w:val="0090714A"/>
    <w:rsid w:val="00907B24"/>
    <w:rsid w:val="009109A7"/>
    <w:rsid w:val="009160F0"/>
    <w:rsid w:val="00925D67"/>
    <w:rsid w:val="009265B5"/>
    <w:rsid w:val="0092740F"/>
    <w:rsid w:val="00933CCA"/>
    <w:rsid w:val="0093795C"/>
    <w:rsid w:val="009411E8"/>
    <w:rsid w:val="009455BB"/>
    <w:rsid w:val="009456EB"/>
    <w:rsid w:val="00945A5B"/>
    <w:rsid w:val="00947773"/>
    <w:rsid w:val="00952C89"/>
    <w:rsid w:val="00953D2E"/>
    <w:rsid w:val="009540F4"/>
    <w:rsid w:val="00956B75"/>
    <w:rsid w:val="00963CED"/>
    <w:rsid w:val="00971320"/>
    <w:rsid w:val="009728BD"/>
    <w:rsid w:val="00974D35"/>
    <w:rsid w:val="00976CCA"/>
    <w:rsid w:val="00982105"/>
    <w:rsid w:val="00987238"/>
    <w:rsid w:val="00987D07"/>
    <w:rsid w:val="009918BB"/>
    <w:rsid w:val="009931F7"/>
    <w:rsid w:val="00994768"/>
    <w:rsid w:val="00995E1D"/>
    <w:rsid w:val="009A3F4C"/>
    <w:rsid w:val="009A4B69"/>
    <w:rsid w:val="009A528E"/>
    <w:rsid w:val="009B0730"/>
    <w:rsid w:val="009B4952"/>
    <w:rsid w:val="009C1391"/>
    <w:rsid w:val="009C1D80"/>
    <w:rsid w:val="009C3F4E"/>
    <w:rsid w:val="009C48B8"/>
    <w:rsid w:val="009C63EE"/>
    <w:rsid w:val="009D0878"/>
    <w:rsid w:val="009D0A3C"/>
    <w:rsid w:val="009D19AB"/>
    <w:rsid w:val="009D4159"/>
    <w:rsid w:val="009D449D"/>
    <w:rsid w:val="009D4727"/>
    <w:rsid w:val="009D6478"/>
    <w:rsid w:val="009E03CC"/>
    <w:rsid w:val="009E08E7"/>
    <w:rsid w:val="009E38FA"/>
    <w:rsid w:val="009E4164"/>
    <w:rsid w:val="009E4573"/>
    <w:rsid w:val="009E62E6"/>
    <w:rsid w:val="009E65EC"/>
    <w:rsid w:val="009E6858"/>
    <w:rsid w:val="009F1CD8"/>
    <w:rsid w:val="009F2058"/>
    <w:rsid w:val="009F391D"/>
    <w:rsid w:val="00A02382"/>
    <w:rsid w:val="00A065D8"/>
    <w:rsid w:val="00A1144C"/>
    <w:rsid w:val="00A1329C"/>
    <w:rsid w:val="00A14D9D"/>
    <w:rsid w:val="00A15BBE"/>
    <w:rsid w:val="00A179C8"/>
    <w:rsid w:val="00A21085"/>
    <w:rsid w:val="00A21E5C"/>
    <w:rsid w:val="00A22CB9"/>
    <w:rsid w:val="00A24E13"/>
    <w:rsid w:val="00A25023"/>
    <w:rsid w:val="00A2666A"/>
    <w:rsid w:val="00A2760D"/>
    <w:rsid w:val="00A36FF2"/>
    <w:rsid w:val="00A42CE4"/>
    <w:rsid w:val="00A46385"/>
    <w:rsid w:val="00A56B81"/>
    <w:rsid w:val="00A62E06"/>
    <w:rsid w:val="00A6314E"/>
    <w:rsid w:val="00A64C82"/>
    <w:rsid w:val="00A67F2B"/>
    <w:rsid w:val="00A70381"/>
    <w:rsid w:val="00A72638"/>
    <w:rsid w:val="00A739D9"/>
    <w:rsid w:val="00A7561C"/>
    <w:rsid w:val="00A77B4D"/>
    <w:rsid w:val="00A77DF1"/>
    <w:rsid w:val="00A8052D"/>
    <w:rsid w:val="00A807FA"/>
    <w:rsid w:val="00A81E70"/>
    <w:rsid w:val="00A86932"/>
    <w:rsid w:val="00A879D1"/>
    <w:rsid w:val="00A9077F"/>
    <w:rsid w:val="00A914BA"/>
    <w:rsid w:val="00A958AE"/>
    <w:rsid w:val="00A974B9"/>
    <w:rsid w:val="00AA048C"/>
    <w:rsid w:val="00AA04BD"/>
    <w:rsid w:val="00AA276C"/>
    <w:rsid w:val="00AA42F7"/>
    <w:rsid w:val="00AA4F8F"/>
    <w:rsid w:val="00AB459A"/>
    <w:rsid w:val="00AB673E"/>
    <w:rsid w:val="00AC2571"/>
    <w:rsid w:val="00AC744A"/>
    <w:rsid w:val="00AC7C34"/>
    <w:rsid w:val="00AD121E"/>
    <w:rsid w:val="00AD26C4"/>
    <w:rsid w:val="00AD518A"/>
    <w:rsid w:val="00AD6216"/>
    <w:rsid w:val="00AE2F61"/>
    <w:rsid w:val="00AE313B"/>
    <w:rsid w:val="00AE7650"/>
    <w:rsid w:val="00AE7F09"/>
    <w:rsid w:val="00AF1C3E"/>
    <w:rsid w:val="00B02E9F"/>
    <w:rsid w:val="00B05311"/>
    <w:rsid w:val="00B112B1"/>
    <w:rsid w:val="00B11668"/>
    <w:rsid w:val="00B1221A"/>
    <w:rsid w:val="00B126E6"/>
    <w:rsid w:val="00B147EF"/>
    <w:rsid w:val="00B204FE"/>
    <w:rsid w:val="00B20AC5"/>
    <w:rsid w:val="00B2152C"/>
    <w:rsid w:val="00B25746"/>
    <w:rsid w:val="00B30330"/>
    <w:rsid w:val="00B3424E"/>
    <w:rsid w:val="00B36C4C"/>
    <w:rsid w:val="00B47E1E"/>
    <w:rsid w:val="00B51DE7"/>
    <w:rsid w:val="00B54661"/>
    <w:rsid w:val="00B55487"/>
    <w:rsid w:val="00B60410"/>
    <w:rsid w:val="00B763B5"/>
    <w:rsid w:val="00B8447C"/>
    <w:rsid w:val="00B90654"/>
    <w:rsid w:val="00B91175"/>
    <w:rsid w:val="00B920E2"/>
    <w:rsid w:val="00B931C1"/>
    <w:rsid w:val="00B9502B"/>
    <w:rsid w:val="00BA1EEF"/>
    <w:rsid w:val="00BA71B3"/>
    <w:rsid w:val="00BB1CDD"/>
    <w:rsid w:val="00BB34BE"/>
    <w:rsid w:val="00BB6B4A"/>
    <w:rsid w:val="00BC007D"/>
    <w:rsid w:val="00BC0E1A"/>
    <w:rsid w:val="00BC120A"/>
    <w:rsid w:val="00BC1472"/>
    <w:rsid w:val="00BC3548"/>
    <w:rsid w:val="00BC4383"/>
    <w:rsid w:val="00BD19A7"/>
    <w:rsid w:val="00BD2DD6"/>
    <w:rsid w:val="00BD31A4"/>
    <w:rsid w:val="00BD53AC"/>
    <w:rsid w:val="00BD55EE"/>
    <w:rsid w:val="00BE13CA"/>
    <w:rsid w:val="00BE1DB2"/>
    <w:rsid w:val="00BE2A39"/>
    <w:rsid w:val="00BE2F95"/>
    <w:rsid w:val="00BF1EEE"/>
    <w:rsid w:val="00BF55D0"/>
    <w:rsid w:val="00C00F71"/>
    <w:rsid w:val="00C0155C"/>
    <w:rsid w:val="00C041E3"/>
    <w:rsid w:val="00C05BDF"/>
    <w:rsid w:val="00C069D3"/>
    <w:rsid w:val="00C15010"/>
    <w:rsid w:val="00C16778"/>
    <w:rsid w:val="00C2484B"/>
    <w:rsid w:val="00C25456"/>
    <w:rsid w:val="00C30B05"/>
    <w:rsid w:val="00C3233C"/>
    <w:rsid w:val="00C37547"/>
    <w:rsid w:val="00C3763A"/>
    <w:rsid w:val="00C379FC"/>
    <w:rsid w:val="00C5083E"/>
    <w:rsid w:val="00C524E6"/>
    <w:rsid w:val="00C54A4C"/>
    <w:rsid w:val="00C54E53"/>
    <w:rsid w:val="00C568C4"/>
    <w:rsid w:val="00C572E2"/>
    <w:rsid w:val="00C60281"/>
    <w:rsid w:val="00C63438"/>
    <w:rsid w:val="00C6343F"/>
    <w:rsid w:val="00C722D8"/>
    <w:rsid w:val="00C731BE"/>
    <w:rsid w:val="00C75E87"/>
    <w:rsid w:val="00C779DA"/>
    <w:rsid w:val="00C814F7"/>
    <w:rsid w:val="00C81C04"/>
    <w:rsid w:val="00C877C9"/>
    <w:rsid w:val="00C87854"/>
    <w:rsid w:val="00C90A7F"/>
    <w:rsid w:val="00C91B4B"/>
    <w:rsid w:val="00C93DE1"/>
    <w:rsid w:val="00CA1ED0"/>
    <w:rsid w:val="00CA2507"/>
    <w:rsid w:val="00CA2E0A"/>
    <w:rsid w:val="00CA5047"/>
    <w:rsid w:val="00CA7ED2"/>
    <w:rsid w:val="00CB000C"/>
    <w:rsid w:val="00CB3192"/>
    <w:rsid w:val="00CB4B2F"/>
    <w:rsid w:val="00CB50E7"/>
    <w:rsid w:val="00CB5CA5"/>
    <w:rsid w:val="00CB7676"/>
    <w:rsid w:val="00CC1593"/>
    <w:rsid w:val="00CC19EE"/>
    <w:rsid w:val="00CC1E5C"/>
    <w:rsid w:val="00CD1043"/>
    <w:rsid w:val="00CD3EC0"/>
    <w:rsid w:val="00CE2C76"/>
    <w:rsid w:val="00CE4F95"/>
    <w:rsid w:val="00CE5CF5"/>
    <w:rsid w:val="00CF21B1"/>
    <w:rsid w:val="00CF54AF"/>
    <w:rsid w:val="00CF5B93"/>
    <w:rsid w:val="00CF6BC6"/>
    <w:rsid w:val="00CF73E0"/>
    <w:rsid w:val="00D046EF"/>
    <w:rsid w:val="00D06C87"/>
    <w:rsid w:val="00D06CD6"/>
    <w:rsid w:val="00D1150C"/>
    <w:rsid w:val="00D12365"/>
    <w:rsid w:val="00D22CAE"/>
    <w:rsid w:val="00D22E33"/>
    <w:rsid w:val="00D2303E"/>
    <w:rsid w:val="00D235C1"/>
    <w:rsid w:val="00D23859"/>
    <w:rsid w:val="00D25251"/>
    <w:rsid w:val="00D2611F"/>
    <w:rsid w:val="00D31107"/>
    <w:rsid w:val="00D35AFE"/>
    <w:rsid w:val="00D35BBD"/>
    <w:rsid w:val="00D37FAD"/>
    <w:rsid w:val="00D40911"/>
    <w:rsid w:val="00D460DA"/>
    <w:rsid w:val="00D5184A"/>
    <w:rsid w:val="00D52680"/>
    <w:rsid w:val="00D5627D"/>
    <w:rsid w:val="00D643F5"/>
    <w:rsid w:val="00D6600D"/>
    <w:rsid w:val="00D66108"/>
    <w:rsid w:val="00D66375"/>
    <w:rsid w:val="00D66BAE"/>
    <w:rsid w:val="00D70757"/>
    <w:rsid w:val="00D728D5"/>
    <w:rsid w:val="00D735BF"/>
    <w:rsid w:val="00D73C98"/>
    <w:rsid w:val="00D77483"/>
    <w:rsid w:val="00D7797C"/>
    <w:rsid w:val="00D83EA1"/>
    <w:rsid w:val="00D85CA4"/>
    <w:rsid w:val="00D93E2F"/>
    <w:rsid w:val="00DA23C5"/>
    <w:rsid w:val="00DA2C01"/>
    <w:rsid w:val="00DA2D88"/>
    <w:rsid w:val="00DA5AF0"/>
    <w:rsid w:val="00DA5F2E"/>
    <w:rsid w:val="00DB0799"/>
    <w:rsid w:val="00DB0B61"/>
    <w:rsid w:val="00DB0DB5"/>
    <w:rsid w:val="00DB19FC"/>
    <w:rsid w:val="00DC13B9"/>
    <w:rsid w:val="00DC2206"/>
    <w:rsid w:val="00DC3C15"/>
    <w:rsid w:val="00DC427B"/>
    <w:rsid w:val="00DD2D34"/>
    <w:rsid w:val="00DD467E"/>
    <w:rsid w:val="00DE0555"/>
    <w:rsid w:val="00DE136D"/>
    <w:rsid w:val="00DE4136"/>
    <w:rsid w:val="00DE4550"/>
    <w:rsid w:val="00DE6534"/>
    <w:rsid w:val="00DF0F24"/>
    <w:rsid w:val="00DF5EB5"/>
    <w:rsid w:val="00DF787C"/>
    <w:rsid w:val="00DF7C01"/>
    <w:rsid w:val="00DF7CF5"/>
    <w:rsid w:val="00DF7F4F"/>
    <w:rsid w:val="00E01130"/>
    <w:rsid w:val="00E02B5C"/>
    <w:rsid w:val="00E066EE"/>
    <w:rsid w:val="00E07D28"/>
    <w:rsid w:val="00E136BF"/>
    <w:rsid w:val="00E15B5E"/>
    <w:rsid w:val="00E16B82"/>
    <w:rsid w:val="00E17CEF"/>
    <w:rsid w:val="00E30CB9"/>
    <w:rsid w:val="00E311E2"/>
    <w:rsid w:val="00E318DA"/>
    <w:rsid w:val="00E324D4"/>
    <w:rsid w:val="00E34332"/>
    <w:rsid w:val="00E34B4B"/>
    <w:rsid w:val="00E379DC"/>
    <w:rsid w:val="00E40AB3"/>
    <w:rsid w:val="00E450F9"/>
    <w:rsid w:val="00E46808"/>
    <w:rsid w:val="00E5521B"/>
    <w:rsid w:val="00E60DD1"/>
    <w:rsid w:val="00E61D86"/>
    <w:rsid w:val="00E61FB1"/>
    <w:rsid w:val="00E63862"/>
    <w:rsid w:val="00E63EF5"/>
    <w:rsid w:val="00E665C1"/>
    <w:rsid w:val="00E66623"/>
    <w:rsid w:val="00E676F8"/>
    <w:rsid w:val="00E72DA3"/>
    <w:rsid w:val="00E74919"/>
    <w:rsid w:val="00E8000B"/>
    <w:rsid w:val="00E839A2"/>
    <w:rsid w:val="00E86FA6"/>
    <w:rsid w:val="00E90A6C"/>
    <w:rsid w:val="00E97280"/>
    <w:rsid w:val="00E97BD9"/>
    <w:rsid w:val="00E97F1C"/>
    <w:rsid w:val="00EA4197"/>
    <w:rsid w:val="00EB40F8"/>
    <w:rsid w:val="00EB4B14"/>
    <w:rsid w:val="00EC7EA6"/>
    <w:rsid w:val="00ED24A5"/>
    <w:rsid w:val="00ED2FE2"/>
    <w:rsid w:val="00ED5372"/>
    <w:rsid w:val="00ED71F6"/>
    <w:rsid w:val="00EE0848"/>
    <w:rsid w:val="00EE0D1E"/>
    <w:rsid w:val="00EE584A"/>
    <w:rsid w:val="00EE6126"/>
    <w:rsid w:val="00EF1831"/>
    <w:rsid w:val="00EF2FA2"/>
    <w:rsid w:val="00EF6FA0"/>
    <w:rsid w:val="00EF7264"/>
    <w:rsid w:val="00EF7974"/>
    <w:rsid w:val="00F0251F"/>
    <w:rsid w:val="00F03A15"/>
    <w:rsid w:val="00F03B1E"/>
    <w:rsid w:val="00F03F2C"/>
    <w:rsid w:val="00F04FA5"/>
    <w:rsid w:val="00F10156"/>
    <w:rsid w:val="00F10D5E"/>
    <w:rsid w:val="00F11625"/>
    <w:rsid w:val="00F1202D"/>
    <w:rsid w:val="00F125E8"/>
    <w:rsid w:val="00F21371"/>
    <w:rsid w:val="00F217AB"/>
    <w:rsid w:val="00F25D5C"/>
    <w:rsid w:val="00F34CA7"/>
    <w:rsid w:val="00F35A06"/>
    <w:rsid w:val="00F37F7F"/>
    <w:rsid w:val="00F40023"/>
    <w:rsid w:val="00F41B59"/>
    <w:rsid w:val="00F42B38"/>
    <w:rsid w:val="00F432D9"/>
    <w:rsid w:val="00F435D3"/>
    <w:rsid w:val="00F4592E"/>
    <w:rsid w:val="00F46425"/>
    <w:rsid w:val="00F5078D"/>
    <w:rsid w:val="00F534FB"/>
    <w:rsid w:val="00F53D04"/>
    <w:rsid w:val="00F55B42"/>
    <w:rsid w:val="00F56FFE"/>
    <w:rsid w:val="00F61A0F"/>
    <w:rsid w:val="00F61E92"/>
    <w:rsid w:val="00F631AF"/>
    <w:rsid w:val="00F63BC3"/>
    <w:rsid w:val="00F64023"/>
    <w:rsid w:val="00F67FF9"/>
    <w:rsid w:val="00F740CD"/>
    <w:rsid w:val="00F764E2"/>
    <w:rsid w:val="00F77017"/>
    <w:rsid w:val="00F7765F"/>
    <w:rsid w:val="00F813D4"/>
    <w:rsid w:val="00F81883"/>
    <w:rsid w:val="00F8212B"/>
    <w:rsid w:val="00F83F67"/>
    <w:rsid w:val="00F904FC"/>
    <w:rsid w:val="00F935BF"/>
    <w:rsid w:val="00F94EB5"/>
    <w:rsid w:val="00F96822"/>
    <w:rsid w:val="00FA040F"/>
    <w:rsid w:val="00FA4359"/>
    <w:rsid w:val="00FA4C84"/>
    <w:rsid w:val="00FB0F18"/>
    <w:rsid w:val="00FB73E2"/>
    <w:rsid w:val="00FC4051"/>
    <w:rsid w:val="00FD0DFA"/>
    <w:rsid w:val="00FD148D"/>
    <w:rsid w:val="00FD2BE5"/>
    <w:rsid w:val="00FD5B7B"/>
    <w:rsid w:val="00FE18B2"/>
    <w:rsid w:val="00FE253F"/>
    <w:rsid w:val="00FE3FBB"/>
    <w:rsid w:val="00FE7067"/>
    <w:rsid w:val="00FE7443"/>
    <w:rsid w:val="00FF0EA2"/>
    <w:rsid w:val="00FF23D9"/>
    <w:rsid w:val="00FF3453"/>
    <w:rsid w:val="00FF4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351979F3"/>
  <w15:docId w15:val="{62C0F189-0914-4754-8876-168A1DC0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4">
    <w:name w:val="heading 4"/>
    <w:basedOn w:val="Normal"/>
    <w:next w:val="Normal"/>
    <w:link w:val="Heading4Char"/>
    <w:uiPriority w:val="9"/>
    <w:semiHidden/>
    <w:unhideWhenUsed/>
    <w:qFormat/>
    <w:rsid w:val="001C4173"/>
    <w:pPr>
      <w:keepNext/>
      <w:keepLines/>
      <w:spacing w:before="40" w:after="0"/>
      <w:outlineLvl w:val="3"/>
    </w:pPr>
    <w:rPr>
      <w:rFonts w:asciiTheme="majorHAnsi" w:eastAsiaTheme="majorEastAsia" w:hAnsiTheme="majorHAnsi" w:cstheme="majorBidi"/>
      <w:i/>
      <w:iCs/>
      <w:color w:val="593368" w:themeColor="accent1" w:themeShade="BF"/>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20"/>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qFormat/>
    <w:rsid w:val="00DA23C5"/>
    <w:pPr>
      <w:spacing w:after="160" w:line="259" w:lineRule="auto"/>
      <w:ind w:left="720"/>
      <w:contextualSpacing/>
    </w:pPr>
    <w:rPr>
      <w:color w:val="auto"/>
    </w:rPr>
  </w:style>
  <w:style w:type="character" w:customStyle="1" w:styleId="titlepage">
    <w:name w:val="titlepage"/>
    <w:basedOn w:val="DefaultParagraphFont"/>
    <w:rsid w:val="00D66108"/>
  </w:style>
  <w:style w:type="character" w:styleId="Hyperlink">
    <w:name w:val="Hyperlink"/>
    <w:basedOn w:val="DefaultParagraphFont"/>
    <w:uiPriority w:val="99"/>
    <w:unhideWhenUsed/>
    <w:rsid w:val="003F1AD8"/>
    <w:rPr>
      <w:color w:val="886288" w:themeColor="hyperlink"/>
      <w:u w:val="single"/>
    </w:rPr>
  </w:style>
  <w:style w:type="character" w:styleId="UnresolvedMention">
    <w:name w:val="Unresolved Mention"/>
    <w:basedOn w:val="DefaultParagraphFont"/>
    <w:uiPriority w:val="99"/>
    <w:semiHidden/>
    <w:unhideWhenUsed/>
    <w:rsid w:val="003F1AD8"/>
    <w:rPr>
      <w:color w:val="605E5C"/>
      <w:shd w:val="clear" w:color="auto" w:fill="E1DFDD"/>
    </w:rPr>
  </w:style>
  <w:style w:type="character" w:customStyle="1" w:styleId="value">
    <w:name w:val="value"/>
    <w:basedOn w:val="DefaultParagraphFont"/>
    <w:rsid w:val="001373BF"/>
  </w:style>
  <w:style w:type="character" w:customStyle="1" w:styleId="candidate-application-main-label">
    <w:name w:val="candidate-application-main-label"/>
    <w:basedOn w:val="DefaultParagraphFont"/>
    <w:rsid w:val="00782171"/>
  </w:style>
  <w:style w:type="character" w:customStyle="1" w:styleId="break-words">
    <w:name w:val="break-words"/>
    <w:basedOn w:val="DefaultParagraphFont"/>
    <w:rsid w:val="00190B1B"/>
  </w:style>
  <w:style w:type="character" w:customStyle="1" w:styleId="m7eme">
    <w:name w:val="m7eme"/>
    <w:basedOn w:val="DefaultParagraphFont"/>
    <w:rsid w:val="00B147EF"/>
  </w:style>
  <w:style w:type="character" w:customStyle="1" w:styleId="Heading4Char">
    <w:name w:val="Heading 4 Char"/>
    <w:basedOn w:val="DefaultParagraphFont"/>
    <w:link w:val="Heading4"/>
    <w:uiPriority w:val="9"/>
    <w:semiHidden/>
    <w:rsid w:val="001C4173"/>
    <w:rPr>
      <w:rFonts w:asciiTheme="majorHAnsi" w:eastAsiaTheme="majorEastAsia" w:hAnsiTheme="majorHAnsi" w:cstheme="majorBidi"/>
      <w:i/>
      <w:iCs/>
      <w:color w:val="59336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420">
      <w:bodyDiv w:val="1"/>
      <w:marLeft w:val="0"/>
      <w:marRight w:val="0"/>
      <w:marTop w:val="0"/>
      <w:marBottom w:val="0"/>
      <w:divBdr>
        <w:top w:val="none" w:sz="0" w:space="0" w:color="auto"/>
        <w:left w:val="none" w:sz="0" w:space="0" w:color="auto"/>
        <w:bottom w:val="none" w:sz="0" w:space="0" w:color="auto"/>
        <w:right w:val="none" w:sz="0" w:space="0" w:color="auto"/>
      </w:divBdr>
    </w:div>
    <w:div w:id="23334784">
      <w:bodyDiv w:val="1"/>
      <w:marLeft w:val="0"/>
      <w:marRight w:val="0"/>
      <w:marTop w:val="0"/>
      <w:marBottom w:val="0"/>
      <w:divBdr>
        <w:top w:val="none" w:sz="0" w:space="0" w:color="auto"/>
        <w:left w:val="none" w:sz="0" w:space="0" w:color="auto"/>
        <w:bottom w:val="none" w:sz="0" w:space="0" w:color="auto"/>
        <w:right w:val="none" w:sz="0" w:space="0" w:color="auto"/>
      </w:divBdr>
    </w:div>
    <w:div w:id="74598654">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sChild>
            <w:div w:id="902523833">
              <w:marLeft w:val="0"/>
              <w:marRight w:val="0"/>
              <w:marTop w:val="0"/>
              <w:marBottom w:val="0"/>
              <w:divBdr>
                <w:top w:val="none" w:sz="0" w:space="0" w:color="auto"/>
                <w:left w:val="none" w:sz="0" w:space="0" w:color="auto"/>
                <w:bottom w:val="none" w:sz="0" w:space="0" w:color="auto"/>
                <w:right w:val="none" w:sz="0" w:space="0" w:color="auto"/>
              </w:divBdr>
              <w:divsChild>
                <w:div w:id="13904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9261">
      <w:bodyDiv w:val="1"/>
      <w:marLeft w:val="0"/>
      <w:marRight w:val="0"/>
      <w:marTop w:val="0"/>
      <w:marBottom w:val="0"/>
      <w:divBdr>
        <w:top w:val="none" w:sz="0" w:space="0" w:color="auto"/>
        <w:left w:val="none" w:sz="0" w:space="0" w:color="auto"/>
        <w:bottom w:val="none" w:sz="0" w:space="0" w:color="auto"/>
        <w:right w:val="none" w:sz="0" w:space="0" w:color="auto"/>
      </w:divBdr>
    </w:div>
    <w:div w:id="186060849">
      <w:bodyDiv w:val="1"/>
      <w:marLeft w:val="0"/>
      <w:marRight w:val="0"/>
      <w:marTop w:val="0"/>
      <w:marBottom w:val="0"/>
      <w:divBdr>
        <w:top w:val="none" w:sz="0" w:space="0" w:color="auto"/>
        <w:left w:val="none" w:sz="0" w:space="0" w:color="auto"/>
        <w:bottom w:val="none" w:sz="0" w:space="0" w:color="auto"/>
        <w:right w:val="none" w:sz="0" w:space="0" w:color="auto"/>
      </w:divBdr>
      <w:divsChild>
        <w:div w:id="591742100">
          <w:marLeft w:val="0"/>
          <w:marRight w:val="0"/>
          <w:marTop w:val="0"/>
          <w:marBottom w:val="0"/>
          <w:divBdr>
            <w:top w:val="none" w:sz="0" w:space="0" w:color="auto"/>
            <w:left w:val="none" w:sz="0" w:space="0" w:color="auto"/>
            <w:bottom w:val="none" w:sz="0" w:space="0" w:color="auto"/>
            <w:right w:val="none" w:sz="0" w:space="0" w:color="auto"/>
          </w:divBdr>
          <w:divsChild>
            <w:div w:id="1179468125">
              <w:marLeft w:val="0"/>
              <w:marRight w:val="0"/>
              <w:marTop w:val="0"/>
              <w:marBottom w:val="0"/>
              <w:divBdr>
                <w:top w:val="none" w:sz="0" w:space="0" w:color="auto"/>
                <w:left w:val="none" w:sz="0" w:space="0" w:color="auto"/>
                <w:bottom w:val="none" w:sz="0" w:space="0" w:color="auto"/>
                <w:right w:val="none" w:sz="0" w:space="0" w:color="auto"/>
              </w:divBdr>
              <w:divsChild>
                <w:div w:id="1807897167">
                  <w:marLeft w:val="0"/>
                  <w:marRight w:val="0"/>
                  <w:marTop w:val="0"/>
                  <w:marBottom w:val="0"/>
                  <w:divBdr>
                    <w:top w:val="none" w:sz="0" w:space="0" w:color="auto"/>
                    <w:left w:val="none" w:sz="0" w:space="0" w:color="auto"/>
                    <w:bottom w:val="none" w:sz="0" w:space="0" w:color="auto"/>
                    <w:right w:val="none" w:sz="0" w:space="0" w:color="auto"/>
                  </w:divBdr>
                </w:div>
              </w:divsChild>
            </w:div>
            <w:div w:id="452091458">
              <w:marLeft w:val="0"/>
              <w:marRight w:val="0"/>
              <w:marTop w:val="0"/>
              <w:marBottom w:val="0"/>
              <w:divBdr>
                <w:top w:val="none" w:sz="0" w:space="0" w:color="auto"/>
                <w:left w:val="none" w:sz="0" w:space="0" w:color="auto"/>
                <w:bottom w:val="none" w:sz="0" w:space="0" w:color="auto"/>
                <w:right w:val="none" w:sz="0" w:space="0" w:color="auto"/>
              </w:divBdr>
              <w:divsChild>
                <w:div w:id="902985203">
                  <w:marLeft w:val="0"/>
                  <w:marRight w:val="0"/>
                  <w:marTop w:val="0"/>
                  <w:marBottom w:val="0"/>
                  <w:divBdr>
                    <w:top w:val="none" w:sz="0" w:space="0" w:color="auto"/>
                    <w:left w:val="none" w:sz="0" w:space="0" w:color="auto"/>
                    <w:bottom w:val="none" w:sz="0" w:space="0" w:color="auto"/>
                    <w:right w:val="none" w:sz="0" w:space="0" w:color="auto"/>
                  </w:divBdr>
                </w:div>
              </w:divsChild>
            </w:div>
            <w:div w:id="1075785584">
              <w:marLeft w:val="0"/>
              <w:marRight w:val="0"/>
              <w:marTop w:val="0"/>
              <w:marBottom w:val="0"/>
              <w:divBdr>
                <w:top w:val="none" w:sz="0" w:space="0" w:color="auto"/>
                <w:left w:val="none" w:sz="0" w:space="0" w:color="auto"/>
                <w:bottom w:val="none" w:sz="0" w:space="0" w:color="auto"/>
                <w:right w:val="none" w:sz="0" w:space="0" w:color="auto"/>
              </w:divBdr>
              <w:divsChild>
                <w:div w:id="918368825">
                  <w:marLeft w:val="0"/>
                  <w:marRight w:val="0"/>
                  <w:marTop w:val="0"/>
                  <w:marBottom w:val="0"/>
                  <w:divBdr>
                    <w:top w:val="none" w:sz="0" w:space="0" w:color="auto"/>
                    <w:left w:val="none" w:sz="0" w:space="0" w:color="auto"/>
                    <w:bottom w:val="none" w:sz="0" w:space="0" w:color="auto"/>
                    <w:right w:val="none" w:sz="0" w:space="0" w:color="auto"/>
                  </w:divBdr>
                </w:div>
              </w:divsChild>
            </w:div>
            <w:div w:id="222835076">
              <w:marLeft w:val="0"/>
              <w:marRight w:val="0"/>
              <w:marTop w:val="0"/>
              <w:marBottom w:val="0"/>
              <w:divBdr>
                <w:top w:val="none" w:sz="0" w:space="0" w:color="auto"/>
                <w:left w:val="none" w:sz="0" w:space="0" w:color="auto"/>
                <w:bottom w:val="none" w:sz="0" w:space="0" w:color="auto"/>
                <w:right w:val="none" w:sz="0" w:space="0" w:color="auto"/>
              </w:divBdr>
              <w:divsChild>
                <w:div w:id="18484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1251">
      <w:bodyDiv w:val="1"/>
      <w:marLeft w:val="0"/>
      <w:marRight w:val="0"/>
      <w:marTop w:val="0"/>
      <w:marBottom w:val="0"/>
      <w:divBdr>
        <w:top w:val="none" w:sz="0" w:space="0" w:color="auto"/>
        <w:left w:val="none" w:sz="0" w:space="0" w:color="auto"/>
        <w:bottom w:val="none" w:sz="0" w:space="0" w:color="auto"/>
        <w:right w:val="none" w:sz="0" w:space="0" w:color="auto"/>
      </w:divBdr>
    </w:div>
    <w:div w:id="232398217">
      <w:bodyDiv w:val="1"/>
      <w:marLeft w:val="0"/>
      <w:marRight w:val="0"/>
      <w:marTop w:val="0"/>
      <w:marBottom w:val="0"/>
      <w:divBdr>
        <w:top w:val="none" w:sz="0" w:space="0" w:color="auto"/>
        <w:left w:val="none" w:sz="0" w:space="0" w:color="auto"/>
        <w:bottom w:val="none" w:sz="0" w:space="0" w:color="auto"/>
        <w:right w:val="none" w:sz="0" w:space="0" w:color="auto"/>
      </w:divBdr>
    </w:div>
    <w:div w:id="233125102">
      <w:bodyDiv w:val="1"/>
      <w:marLeft w:val="0"/>
      <w:marRight w:val="0"/>
      <w:marTop w:val="0"/>
      <w:marBottom w:val="0"/>
      <w:divBdr>
        <w:top w:val="none" w:sz="0" w:space="0" w:color="auto"/>
        <w:left w:val="none" w:sz="0" w:space="0" w:color="auto"/>
        <w:bottom w:val="none" w:sz="0" w:space="0" w:color="auto"/>
        <w:right w:val="none" w:sz="0" w:space="0" w:color="auto"/>
      </w:divBdr>
    </w:div>
    <w:div w:id="286589118">
      <w:bodyDiv w:val="1"/>
      <w:marLeft w:val="0"/>
      <w:marRight w:val="0"/>
      <w:marTop w:val="0"/>
      <w:marBottom w:val="0"/>
      <w:divBdr>
        <w:top w:val="none" w:sz="0" w:space="0" w:color="auto"/>
        <w:left w:val="none" w:sz="0" w:space="0" w:color="auto"/>
        <w:bottom w:val="none" w:sz="0" w:space="0" w:color="auto"/>
        <w:right w:val="none" w:sz="0" w:space="0" w:color="auto"/>
      </w:divBdr>
    </w:div>
    <w:div w:id="308948863">
      <w:bodyDiv w:val="1"/>
      <w:marLeft w:val="0"/>
      <w:marRight w:val="0"/>
      <w:marTop w:val="0"/>
      <w:marBottom w:val="0"/>
      <w:divBdr>
        <w:top w:val="none" w:sz="0" w:space="0" w:color="auto"/>
        <w:left w:val="none" w:sz="0" w:space="0" w:color="auto"/>
        <w:bottom w:val="none" w:sz="0" w:space="0" w:color="auto"/>
        <w:right w:val="none" w:sz="0" w:space="0" w:color="auto"/>
      </w:divBdr>
    </w:div>
    <w:div w:id="376511432">
      <w:bodyDiv w:val="1"/>
      <w:marLeft w:val="0"/>
      <w:marRight w:val="0"/>
      <w:marTop w:val="0"/>
      <w:marBottom w:val="0"/>
      <w:divBdr>
        <w:top w:val="none" w:sz="0" w:space="0" w:color="auto"/>
        <w:left w:val="none" w:sz="0" w:space="0" w:color="auto"/>
        <w:bottom w:val="none" w:sz="0" w:space="0" w:color="auto"/>
        <w:right w:val="none" w:sz="0" w:space="0" w:color="auto"/>
      </w:divBdr>
    </w:div>
    <w:div w:id="380445258">
      <w:bodyDiv w:val="1"/>
      <w:marLeft w:val="0"/>
      <w:marRight w:val="0"/>
      <w:marTop w:val="0"/>
      <w:marBottom w:val="0"/>
      <w:divBdr>
        <w:top w:val="none" w:sz="0" w:space="0" w:color="auto"/>
        <w:left w:val="none" w:sz="0" w:space="0" w:color="auto"/>
        <w:bottom w:val="none" w:sz="0" w:space="0" w:color="auto"/>
        <w:right w:val="none" w:sz="0" w:space="0" w:color="auto"/>
      </w:divBdr>
    </w:div>
    <w:div w:id="432940730">
      <w:bodyDiv w:val="1"/>
      <w:marLeft w:val="0"/>
      <w:marRight w:val="0"/>
      <w:marTop w:val="0"/>
      <w:marBottom w:val="0"/>
      <w:divBdr>
        <w:top w:val="none" w:sz="0" w:space="0" w:color="auto"/>
        <w:left w:val="none" w:sz="0" w:space="0" w:color="auto"/>
        <w:bottom w:val="none" w:sz="0" w:space="0" w:color="auto"/>
        <w:right w:val="none" w:sz="0" w:space="0" w:color="auto"/>
      </w:divBdr>
    </w:div>
    <w:div w:id="443772014">
      <w:bodyDiv w:val="1"/>
      <w:marLeft w:val="0"/>
      <w:marRight w:val="0"/>
      <w:marTop w:val="0"/>
      <w:marBottom w:val="0"/>
      <w:divBdr>
        <w:top w:val="none" w:sz="0" w:space="0" w:color="auto"/>
        <w:left w:val="none" w:sz="0" w:space="0" w:color="auto"/>
        <w:bottom w:val="none" w:sz="0" w:space="0" w:color="auto"/>
        <w:right w:val="none" w:sz="0" w:space="0" w:color="auto"/>
      </w:divBdr>
    </w:div>
    <w:div w:id="508569214">
      <w:bodyDiv w:val="1"/>
      <w:marLeft w:val="0"/>
      <w:marRight w:val="0"/>
      <w:marTop w:val="0"/>
      <w:marBottom w:val="0"/>
      <w:divBdr>
        <w:top w:val="none" w:sz="0" w:space="0" w:color="auto"/>
        <w:left w:val="none" w:sz="0" w:space="0" w:color="auto"/>
        <w:bottom w:val="none" w:sz="0" w:space="0" w:color="auto"/>
        <w:right w:val="none" w:sz="0" w:space="0" w:color="auto"/>
      </w:divBdr>
    </w:div>
    <w:div w:id="529221269">
      <w:bodyDiv w:val="1"/>
      <w:marLeft w:val="0"/>
      <w:marRight w:val="0"/>
      <w:marTop w:val="0"/>
      <w:marBottom w:val="0"/>
      <w:divBdr>
        <w:top w:val="none" w:sz="0" w:space="0" w:color="auto"/>
        <w:left w:val="none" w:sz="0" w:space="0" w:color="auto"/>
        <w:bottom w:val="none" w:sz="0" w:space="0" w:color="auto"/>
        <w:right w:val="none" w:sz="0" w:space="0" w:color="auto"/>
      </w:divBdr>
    </w:div>
    <w:div w:id="543296188">
      <w:bodyDiv w:val="1"/>
      <w:marLeft w:val="0"/>
      <w:marRight w:val="0"/>
      <w:marTop w:val="0"/>
      <w:marBottom w:val="0"/>
      <w:divBdr>
        <w:top w:val="none" w:sz="0" w:space="0" w:color="auto"/>
        <w:left w:val="none" w:sz="0" w:space="0" w:color="auto"/>
        <w:bottom w:val="none" w:sz="0" w:space="0" w:color="auto"/>
        <w:right w:val="none" w:sz="0" w:space="0" w:color="auto"/>
      </w:divBdr>
    </w:div>
    <w:div w:id="545334497">
      <w:bodyDiv w:val="1"/>
      <w:marLeft w:val="0"/>
      <w:marRight w:val="0"/>
      <w:marTop w:val="0"/>
      <w:marBottom w:val="0"/>
      <w:divBdr>
        <w:top w:val="none" w:sz="0" w:space="0" w:color="auto"/>
        <w:left w:val="none" w:sz="0" w:space="0" w:color="auto"/>
        <w:bottom w:val="none" w:sz="0" w:space="0" w:color="auto"/>
        <w:right w:val="none" w:sz="0" w:space="0" w:color="auto"/>
      </w:divBdr>
    </w:div>
    <w:div w:id="567806171">
      <w:bodyDiv w:val="1"/>
      <w:marLeft w:val="0"/>
      <w:marRight w:val="0"/>
      <w:marTop w:val="0"/>
      <w:marBottom w:val="0"/>
      <w:divBdr>
        <w:top w:val="none" w:sz="0" w:space="0" w:color="auto"/>
        <w:left w:val="none" w:sz="0" w:space="0" w:color="auto"/>
        <w:bottom w:val="none" w:sz="0" w:space="0" w:color="auto"/>
        <w:right w:val="none" w:sz="0" w:space="0" w:color="auto"/>
      </w:divBdr>
    </w:div>
    <w:div w:id="578095638">
      <w:bodyDiv w:val="1"/>
      <w:marLeft w:val="0"/>
      <w:marRight w:val="0"/>
      <w:marTop w:val="0"/>
      <w:marBottom w:val="0"/>
      <w:divBdr>
        <w:top w:val="none" w:sz="0" w:space="0" w:color="auto"/>
        <w:left w:val="none" w:sz="0" w:space="0" w:color="auto"/>
        <w:bottom w:val="none" w:sz="0" w:space="0" w:color="auto"/>
        <w:right w:val="none" w:sz="0" w:space="0" w:color="auto"/>
      </w:divBdr>
    </w:div>
    <w:div w:id="578714344">
      <w:bodyDiv w:val="1"/>
      <w:marLeft w:val="0"/>
      <w:marRight w:val="0"/>
      <w:marTop w:val="0"/>
      <w:marBottom w:val="0"/>
      <w:divBdr>
        <w:top w:val="none" w:sz="0" w:space="0" w:color="auto"/>
        <w:left w:val="none" w:sz="0" w:space="0" w:color="auto"/>
        <w:bottom w:val="none" w:sz="0" w:space="0" w:color="auto"/>
        <w:right w:val="none" w:sz="0" w:space="0" w:color="auto"/>
      </w:divBdr>
    </w:div>
    <w:div w:id="580914431">
      <w:bodyDiv w:val="1"/>
      <w:marLeft w:val="0"/>
      <w:marRight w:val="0"/>
      <w:marTop w:val="0"/>
      <w:marBottom w:val="0"/>
      <w:divBdr>
        <w:top w:val="none" w:sz="0" w:space="0" w:color="auto"/>
        <w:left w:val="none" w:sz="0" w:space="0" w:color="auto"/>
        <w:bottom w:val="none" w:sz="0" w:space="0" w:color="auto"/>
        <w:right w:val="none" w:sz="0" w:space="0" w:color="auto"/>
      </w:divBdr>
    </w:div>
    <w:div w:id="633219112">
      <w:bodyDiv w:val="1"/>
      <w:marLeft w:val="0"/>
      <w:marRight w:val="0"/>
      <w:marTop w:val="0"/>
      <w:marBottom w:val="0"/>
      <w:divBdr>
        <w:top w:val="none" w:sz="0" w:space="0" w:color="auto"/>
        <w:left w:val="none" w:sz="0" w:space="0" w:color="auto"/>
        <w:bottom w:val="none" w:sz="0" w:space="0" w:color="auto"/>
        <w:right w:val="none" w:sz="0" w:space="0" w:color="auto"/>
      </w:divBdr>
    </w:div>
    <w:div w:id="677779030">
      <w:bodyDiv w:val="1"/>
      <w:marLeft w:val="0"/>
      <w:marRight w:val="0"/>
      <w:marTop w:val="0"/>
      <w:marBottom w:val="0"/>
      <w:divBdr>
        <w:top w:val="none" w:sz="0" w:space="0" w:color="auto"/>
        <w:left w:val="none" w:sz="0" w:space="0" w:color="auto"/>
        <w:bottom w:val="none" w:sz="0" w:space="0" w:color="auto"/>
        <w:right w:val="none" w:sz="0" w:space="0" w:color="auto"/>
      </w:divBdr>
    </w:div>
    <w:div w:id="716856662">
      <w:bodyDiv w:val="1"/>
      <w:marLeft w:val="0"/>
      <w:marRight w:val="0"/>
      <w:marTop w:val="0"/>
      <w:marBottom w:val="0"/>
      <w:divBdr>
        <w:top w:val="none" w:sz="0" w:space="0" w:color="auto"/>
        <w:left w:val="none" w:sz="0" w:space="0" w:color="auto"/>
        <w:bottom w:val="none" w:sz="0" w:space="0" w:color="auto"/>
        <w:right w:val="none" w:sz="0" w:space="0" w:color="auto"/>
      </w:divBdr>
    </w:div>
    <w:div w:id="723407569">
      <w:bodyDiv w:val="1"/>
      <w:marLeft w:val="0"/>
      <w:marRight w:val="0"/>
      <w:marTop w:val="0"/>
      <w:marBottom w:val="0"/>
      <w:divBdr>
        <w:top w:val="none" w:sz="0" w:space="0" w:color="auto"/>
        <w:left w:val="none" w:sz="0" w:space="0" w:color="auto"/>
        <w:bottom w:val="none" w:sz="0" w:space="0" w:color="auto"/>
        <w:right w:val="none" w:sz="0" w:space="0" w:color="auto"/>
      </w:divBdr>
    </w:div>
    <w:div w:id="768890378">
      <w:bodyDiv w:val="1"/>
      <w:marLeft w:val="0"/>
      <w:marRight w:val="0"/>
      <w:marTop w:val="0"/>
      <w:marBottom w:val="0"/>
      <w:divBdr>
        <w:top w:val="none" w:sz="0" w:space="0" w:color="auto"/>
        <w:left w:val="none" w:sz="0" w:space="0" w:color="auto"/>
        <w:bottom w:val="none" w:sz="0" w:space="0" w:color="auto"/>
        <w:right w:val="none" w:sz="0" w:space="0" w:color="auto"/>
      </w:divBdr>
    </w:div>
    <w:div w:id="779642346">
      <w:bodyDiv w:val="1"/>
      <w:marLeft w:val="0"/>
      <w:marRight w:val="0"/>
      <w:marTop w:val="0"/>
      <w:marBottom w:val="0"/>
      <w:divBdr>
        <w:top w:val="none" w:sz="0" w:space="0" w:color="auto"/>
        <w:left w:val="none" w:sz="0" w:space="0" w:color="auto"/>
        <w:bottom w:val="none" w:sz="0" w:space="0" w:color="auto"/>
        <w:right w:val="none" w:sz="0" w:space="0" w:color="auto"/>
      </w:divBdr>
    </w:div>
    <w:div w:id="794522847">
      <w:bodyDiv w:val="1"/>
      <w:marLeft w:val="0"/>
      <w:marRight w:val="0"/>
      <w:marTop w:val="0"/>
      <w:marBottom w:val="0"/>
      <w:divBdr>
        <w:top w:val="none" w:sz="0" w:space="0" w:color="auto"/>
        <w:left w:val="none" w:sz="0" w:space="0" w:color="auto"/>
        <w:bottom w:val="none" w:sz="0" w:space="0" w:color="auto"/>
        <w:right w:val="none" w:sz="0" w:space="0" w:color="auto"/>
      </w:divBdr>
    </w:div>
    <w:div w:id="801849202">
      <w:bodyDiv w:val="1"/>
      <w:marLeft w:val="0"/>
      <w:marRight w:val="0"/>
      <w:marTop w:val="0"/>
      <w:marBottom w:val="0"/>
      <w:divBdr>
        <w:top w:val="none" w:sz="0" w:space="0" w:color="auto"/>
        <w:left w:val="none" w:sz="0" w:space="0" w:color="auto"/>
        <w:bottom w:val="none" w:sz="0" w:space="0" w:color="auto"/>
        <w:right w:val="none" w:sz="0" w:space="0" w:color="auto"/>
      </w:divBdr>
    </w:div>
    <w:div w:id="939678776">
      <w:bodyDiv w:val="1"/>
      <w:marLeft w:val="0"/>
      <w:marRight w:val="0"/>
      <w:marTop w:val="0"/>
      <w:marBottom w:val="0"/>
      <w:divBdr>
        <w:top w:val="none" w:sz="0" w:space="0" w:color="auto"/>
        <w:left w:val="none" w:sz="0" w:space="0" w:color="auto"/>
        <w:bottom w:val="none" w:sz="0" w:space="0" w:color="auto"/>
        <w:right w:val="none" w:sz="0" w:space="0" w:color="auto"/>
      </w:divBdr>
      <w:divsChild>
        <w:div w:id="1777284441">
          <w:marLeft w:val="0"/>
          <w:marRight w:val="0"/>
          <w:marTop w:val="0"/>
          <w:marBottom w:val="0"/>
          <w:divBdr>
            <w:top w:val="none" w:sz="0" w:space="0" w:color="auto"/>
            <w:left w:val="none" w:sz="0" w:space="0" w:color="auto"/>
            <w:bottom w:val="none" w:sz="0" w:space="0" w:color="auto"/>
            <w:right w:val="none" w:sz="0" w:space="0" w:color="auto"/>
          </w:divBdr>
          <w:divsChild>
            <w:div w:id="1177111501">
              <w:marLeft w:val="0"/>
              <w:marRight w:val="0"/>
              <w:marTop w:val="0"/>
              <w:marBottom w:val="0"/>
              <w:divBdr>
                <w:top w:val="none" w:sz="0" w:space="0" w:color="auto"/>
                <w:left w:val="none" w:sz="0" w:space="0" w:color="auto"/>
                <w:bottom w:val="none" w:sz="0" w:space="0" w:color="auto"/>
                <w:right w:val="none" w:sz="0" w:space="0" w:color="auto"/>
              </w:divBdr>
              <w:divsChild>
                <w:div w:id="565146437">
                  <w:marLeft w:val="0"/>
                  <w:marRight w:val="0"/>
                  <w:marTop w:val="0"/>
                  <w:marBottom w:val="0"/>
                  <w:divBdr>
                    <w:top w:val="none" w:sz="0" w:space="0" w:color="auto"/>
                    <w:left w:val="none" w:sz="0" w:space="0" w:color="auto"/>
                    <w:bottom w:val="none" w:sz="0" w:space="0" w:color="auto"/>
                    <w:right w:val="none" w:sz="0" w:space="0" w:color="auto"/>
                  </w:divBdr>
                </w:div>
              </w:divsChild>
            </w:div>
            <w:div w:id="1528714170">
              <w:marLeft w:val="0"/>
              <w:marRight w:val="0"/>
              <w:marTop w:val="0"/>
              <w:marBottom w:val="0"/>
              <w:divBdr>
                <w:top w:val="none" w:sz="0" w:space="0" w:color="auto"/>
                <w:left w:val="none" w:sz="0" w:space="0" w:color="auto"/>
                <w:bottom w:val="none" w:sz="0" w:space="0" w:color="auto"/>
                <w:right w:val="none" w:sz="0" w:space="0" w:color="auto"/>
              </w:divBdr>
              <w:divsChild>
                <w:div w:id="662314305">
                  <w:marLeft w:val="0"/>
                  <w:marRight w:val="0"/>
                  <w:marTop w:val="0"/>
                  <w:marBottom w:val="0"/>
                  <w:divBdr>
                    <w:top w:val="none" w:sz="0" w:space="0" w:color="auto"/>
                    <w:left w:val="none" w:sz="0" w:space="0" w:color="auto"/>
                    <w:bottom w:val="none" w:sz="0" w:space="0" w:color="auto"/>
                    <w:right w:val="none" w:sz="0" w:space="0" w:color="auto"/>
                  </w:divBdr>
                </w:div>
              </w:divsChild>
            </w:div>
            <w:div w:id="1978340463">
              <w:marLeft w:val="0"/>
              <w:marRight w:val="0"/>
              <w:marTop w:val="0"/>
              <w:marBottom w:val="0"/>
              <w:divBdr>
                <w:top w:val="none" w:sz="0" w:space="0" w:color="auto"/>
                <w:left w:val="none" w:sz="0" w:space="0" w:color="auto"/>
                <w:bottom w:val="none" w:sz="0" w:space="0" w:color="auto"/>
                <w:right w:val="none" w:sz="0" w:space="0" w:color="auto"/>
              </w:divBdr>
              <w:divsChild>
                <w:div w:id="777332605">
                  <w:marLeft w:val="0"/>
                  <w:marRight w:val="0"/>
                  <w:marTop w:val="0"/>
                  <w:marBottom w:val="0"/>
                  <w:divBdr>
                    <w:top w:val="none" w:sz="0" w:space="0" w:color="auto"/>
                    <w:left w:val="none" w:sz="0" w:space="0" w:color="auto"/>
                    <w:bottom w:val="none" w:sz="0" w:space="0" w:color="auto"/>
                    <w:right w:val="none" w:sz="0" w:space="0" w:color="auto"/>
                  </w:divBdr>
                </w:div>
              </w:divsChild>
            </w:div>
            <w:div w:id="541945950">
              <w:marLeft w:val="0"/>
              <w:marRight w:val="0"/>
              <w:marTop w:val="0"/>
              <w:marBottom w:val="0"/>
              <w:divBdr>
                <w:top w:val="none" w:sz="0" w:space="0" w:color="auto"/>
                <w:left w:val="none" w:sz="0" w:space="0" w:color="auto"/>
                <w:bottom w:val="none" w:sz="0" w:space="0" w:color="auto"/>
                <w:right w:val="none" w:sz="0" w:space="0" w:color="auto"/>
              </w:divBdr>
              <w:divsChild>
                <w:div w:id="17709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9255">
      <w:bodyDiv w:val="1"/>
      <w:marLeft w:val="0"/>
      <w:marRight w:val="0"/>
      <w:marTop w:val="0"/>
      <w:marBottom w:val="0"/>
      <w:divBdr>
        <w:top w:val="none" w:sz="0" w:space="0" w:color="auto"/>
        <w:left w:val="none" w:sz="0" w:space="0" w:color="auto"/>
        <w:bottom w:val="none" w:sz="0" w:space="0" w:color="auto"/>
        <w:right w:val="none" w:sz="0" w:space="0" w:color="auto"/>
      </w:divBdr>
    </w:div>
    <w:div w:id="1010447039">
      <w:bodyDiv w:val="1"/>
      <w:marLeft w:val="0"/>
      <w:marRight w:val="0"/>
      <w:marTop w:val="0"/>
      <w:marBottom w:val="0"/>
      <w:divBdr>
        <w:top w:val="none" w:sz="0" w:space="0" w:color="auto"/>
        <w:left w:val="none" w:sz="0" w:space="0" w:color="auto"/>
        <w:bottom w:val="none" w:sz="0" w:space="0" w:color="auto"/>
        <w:right w:val="none" w:sz="0" w:space="0" w:color="auto"/>
      </w:divBdr>
    </w:div>
    <w:div w:id="1029332859">
      <w:bodyDiv w:val="1"/>
      <w:marLeft w:val="0"/>
      <w:marRight w:val="0"/>
      <w:marTop w:val="0"/>
      <w:marBottom w:val="0"/>
      <w:divBdr>
        <w:top w:val="none" w:sz="0" w:space="0" w:color="auto"/>
        <w:left w:val="none" w:sz="0" w:space="0" w:color="auto"/>
        <w:bottom w:val="none" w:sz="0" w:space="0" w:color="auto"/>
        <w:right w:val="none" w:sz="0" w:space="0" w:color="auto"/>
      </w:divBdr>
      <w:divsChild>
        <w:div w:id="2082751751">
          <w:marLeft w:val="0"/>
          <w:marRight w:val="0"/>
          <w:marTop w:val="0"/>
          <w:marBottom w:val="0"/>
          <w:divBdr>
            <w:top w:val="none" w:sz="0" w:space="0" w:color="auto"/>
            <w:left w:val="none" w:sz="0" w:space="0" w:color="auto"/>
            <w:bottom w:val="none" w:sz="0" w:space="0" w:color="auto"/>
            <w:right w:val="none" w:sz="0" w:space="0" w:color="auto"/>
          </w:divBdr>
          <w:divsChild>
            <w:div w:id="1121612534">
              <w:marLeft w:val="0"/>
              <w:marRight w:val="0"/>
              <w:marTop w:val="0"/>
              <w:marBottom w:val="0"/>
              <w:divBdr>
                <w:top w:val="none" w:sz="0" w:space="0" w:color="auto"/>
                <w:left w:val="none" w:sz="0" w:space="0" w:color="auto"/>
                <w:bottom w:val="none" w:sz="0" w:space="0" w:color="auto"/>
                <w:right w:val="none" w:sz="0" w:space="0" w:color="auto"/>
              </w:divBdr>
              <w:divsChild>
                <w:div w:id="15275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6339">
      <w:bodyDiv w:val="1"/>
      <w:marLeft w:val="0"/>
      <w:marRight w:val="0"/>
      <w:marTop w:val="0"/>
      <w:marBottom w:val="0"/>
      <w:divBdr>
        <w:top w:val="none" w:sz="0" w:space="0" w:color="auto"/>
        <w:left w:val="none" w:sz="0" w:space="0" w:color="auto"/>
        <w:bottom w:val="none" w:sz="0" w:space="0" w:color="auto"/>
        <w:right w:val="none" w:sz="0" w:space="0" w:color="auto"/>
      </w:divBdr>
    </w:div>
    <w:div w:id="1133790154">
      <w:bodyDiv w:val="1"/>
      <w:marLeft w:val="0"/>
      <w:marRight w:val="0"/>
      <w:marTop w:val="0"/>
      <w:marBottom w:val="0"/>
      <w:divBdr>
        <w:top w:val="none" w:sz="0" w:space="0" w:color="auto"/>
        <w:left w:val="none" w:sz="0" w:space="0" w:color="auto"/>
        <w:bottom w:val="none" w:sz="0" w:space="0" w:color="auto"/>
        <w:right w:val="none" w:sz="0" w:space="0" w:color="auto"/>
      </w:divBdr>
    </w:div>
    <w:div w:id="1134374062">
      <w:bodyDiv w:val="1"/>
      <w:marLeft w:val="0"/>
      <w:marRight w:val="0"/>
      <w:marTop w:val="0"/>
      <w:marBottom w:val="0"/>
      <w:divBdr>
        <w:top w:val="none" w:sz="0" w:space="0" w:color="auto"/>
        <w:left w:val="none" w:sz="0" w:space="0" w:color="auto"/>
        <w:bottom w:val="none" w:sz="0" w:space="0" w:color="auto"/>
        <w:right w:val="none" w:sz="0" w:space="0" w:color="auto"/>
      </w:divBdr>
    </w:div>
    <w:div w:id="1184590392">
      <w:bodyDiv w:val="1"/>
      <w:marLeft w:val="0"/>
      <w:marRight w:val="0"/>
      <w:marTop w:val="0"/>
      <w:marBottom w:val="0"/>
      <w:divBdr>
        <w:top w:val="none" w:sz="0" w:space="0" w:color="auto"/>
        <w:left w:val="none" w:sz="0" w:space="0" w:color="auto"/>
        <w:bottom w:val="none" w:sz="0" w:space="0" w:color="auto"/>
        <w:right w:val="none" w:sz="0" w:space="0" w:color="auto"/>
      </w:divBdr>
    </w:div>
    <w:div w:id="1234967531">
      <w:bodyDiv w:val="1"/>
      <w:marLeft w:val="0"/>
      <w:marRight w:val="0"/>
      <w:marTop w:val="0"/>
      <w:marBottom w:val="0"/>
      <w:divBdr>
        <w:top w:val="none" w:sz="0" w:space="0" w:color="auto"/>
        <w:left w:val="none" w:sz="0" w:space="0" w:color="auto"/>
        <w:bottom w:val="none" w:sz="0" w:space="0" w:color="auto"/>
        <w:right w:val="none" w:sz="0" w:space="0" w:color="auto"/>
      </w:divBdr>
    </w:div>
    <w:div w:id="1244992417">
      <w:bodyDiv w:val="1"/>
      <w:marLeft w:val="0"/>
      <w:marRight w:val="0"/>
      <w:marTop w:val="0"/>
      <w:marBottom w:val="0"/>
      <w:divBdr>
        <w:top w:val="none" w:sz="0" w:space="0" w:color="auto"/>
        <w:left w:val="none" w:sz="0" w:space="0" w:color="auto"/>
        <w:bottom w:val="none" w:sz="0" w:space="0" w:color="auto"/>
        <w:right w:val="none" w:sz="0" w:space="0" w:color="auto"/>
      </w:divBdr>
    </w:div>
    <w:div w:id="1259559231">
      <w:bodyDiv w:val="1"/>
      <w:marLeft w:val="0"/>
      <w:marRight w:val="0"/>
      <w:marTop w:val="0"/>
      <w:marBottom w:val="0"/>
      <w:divBdr>
        <w:top w:val="none" w:sz="0" w:space="0" w:color="auto"/>
        <w:left w:val="none" w:sz="0" w:space="0" w:color="auto"/>
        <w:bottom w:val="none" w:sz="0" w:space="0" w:color="auto"/>
        <w:right w:val="none" w:sz="0" w:space="0" w:color="auto"/>
      </w:divBdr>
    </w:div>
    <w:div w:id="1260141324">
      <w:bodyDiv w:val="1"/>
      <w:marLeft w:val="0"/>
      <w:marRight w:val="0"/>
      <w:marTop w:val="0"/>
      <w:marBottom w:val="0"/>
      <w:divBdr>
        <w:top w:val="none" w:sz="0" w:space="0" w:color="auto"/>
        <w:left w:val="none" w:sz="0" w:space="0" w:color="auto"/>
        <w:bottom w:val="none" w:sz="0" w:space="0" w:color="auto"/>
        <w:right w:val="none" w:sz="0" w:space="0" w:color="auto"/>
      </w:divBdr>
    </w:div>
    <w:div w:id="1293513522">
      <w:bodyDiv w:val="1"/>
      <w:marLeft w:val="0"/>
      <w:marRight w:val="0"/>
      <w:marTop w:val="0"/>
      <w:marBottom w:val="0"/>
      <w:divBdr>
        <w:top w:val="none" w:sz="0" w:space="0" w:color="auto"/>
        <w:left w:val="none" w:sz="0" w:space="0" w:color="auto"/>
        <w:bottom w:val="none" w:sz="0" w:space="0" w:color="auto"/>
        <w:right w:val="none" w:sz="0" w:space="0" w:color="auto"/>
      </w:divBdr>
    </w:div>
    <w:div w:id="1308047459">
      <w:bodyDiv w:val="1"/>
      <w:marLeft w:val="0"/>
      <w:marRight w:val="0"/>
      <w:marTop w:val="0"/>
      <w:marBottom w:val="0"/>
      <w:divBdr>
        <w:top w:val="none" w:sz="0" w:space="0" w:color="auto"/>
        <w:left w:val="none" w:sz="0" w:space="0" w:color="auto"/>
        <w:bottom w:val="none" w:sz="0" w:space="0" w:color="auto"/>
        <w:right w:val="none" w:sz="0" w:space="0" w:color="auto"/>
      </w:divBdr>
    </w:div>
    <w:div w:id="1308827732">
      <w:bodyDiv w:val="1"/>
      <w:marLeft w:val="0"/>
      <w:marRight w:val="0"/>
      <w:marTop w:val="0"/>
      <w:marBottom w:val="0"/>
      <w:divBdr>
        <w:top w:val="none" w:sz="0" w:space="0" w:color="auto"/>
        <w:left w:val="none" w:sz="0" w:space="0" w:color="auto"/>
        <w:bottom w:val="none" w:sz="0" w:space="0" w:color="auto"/>
        <w:right w:val="none" w:sz="0" w:space="0" w:color="auto"/>
      </w:divBdr>
    </w:div>
    <w:div w:id="1339507178">
      <w:bodyDiv w:val="1"/>
      <w:marLeft w:val="0"/>
      <w:marRight w:val="0"/>
      <w:marTop w:val="0"/>
      <w:marBottom w:val="0"/>
      <w:divBdr>
        <w:top w:val="none" w:sz="0" w:space="0" w:color="auto"/>
        <w:left w:val="none" w:sz="0" w:space="0" w:color="auto"/>
        <w:bottom w:val="none" w:sz="0" w:space="0" w:color="auto"/>
        <w:right w:val="none" w:sz="0" w:space="0" w:color="auto"/>
      </w:divBdr>
    </w:div>
    <w:div w:id="1387532960">
      <w:bodyDiv w:val="1"/>
      <w:marLeft w:val="0"/>
      <w:marRight w:val="0"/>
      <w:marTop w:val="0"/>
      <w:marBottom w:val="0"/>
      <w:divBdr>
        <w:top w:val="none" w:sz="0" w:space="0" w:color="auto"/>
        <w:left w:val="none" w:sz="0" w:space="0" w:color="auto"/>
        <w:bottom w:val="none" w:sz="0" w:space="0" w:color="auto"/>
        <w:right w:val="none" w:sz="0" w:space="0" w:color="auto"/>
      </w:divBdr>
    </w:div>
    <w:div w:id="1431118286">
      <w:bodyDiv w:val="1"/>
      <w:marLeft w:val="0"/>
      <w:marRight w:val="0"/>
      <w:marTop w:val="0"/>
      <w:marBottom w:val="0"/>
      <w:divBdr>
        <w:top w:val="none" w:sz="0" w:space="0" w:color="auto"/>
        <w:left w:val="none" w:sz="0" w:space="0" w:color="auto"/>
        <w:bottom w:val="none" w:sz="0" w:space="0" w:color="auto"/>
        <w:right w:val="none" w:sz="0" w:space="0" w:color="auto"/>
      </w:divBdr>
    </w:div>
    <w:div w:id="1443381096">
      <w:bodyDiv w:val="1"/>
      <w:marLeft w:val="0"/>
      <w:marRight w:val="0"/>
      <w:marTop w:val="0"/>
      <w:marBottom w:val="0"/>
      <w:divBdr>
        <w:top w:val="none" w:sz="0" w:space="0" w:color="auto"/>
        <w:left w:val="none" w:sz="0" w:space="0" w:color="auto"/>
        <w:bottom w:val="none" w:sz="0" w:space="0" w:color="auto"/>
        <w:right w:val="none" w:sz="0" w:space="0" w:color="auto"/>
      </w:divBdr>
    </w:div>
    <w:div w:id="1448154840">
      <w:bodyDiv w:val="1"/>
      <w:marLeft w:val="0"/>
      <w:marRight w:val="0"/>
      <w:marTop w:val="0"/>
      <w:marBottom w:val="0"/>
      <w:divBdr>
        <w:top w:val="none" w:sz="0" w:space="0" w:color="auto"/>
        <w:left w:val="none" w:sz="0" w:space="0" w:color="auto"/>
        <w:bottom w:val="none" w:sz="0" w:space="0" w:color="auto"/>
        <w:right w:val="none" w:sz="0" w:space="0" w:color="auto"/>
      </w:divBdr>
    </w:div>
    <w:div w:id="1451170720">
      <w:bodyDiv w:val="1"/>
      <w:marLeft w:val="0"/>
      <w:marRight w:val="0"/>
      <w:marTop w:val="0"/>
      <w:marBottom w:val="0"/>
      <w:divBdr>
        <w:top w:val="none" w:sz="0" w:space="0" w:color="auto"/>
        <w:left w:val="none" w:sz="0" w:space="0" w:color="auto"/>
        <w:bottom w:val="none" w:sz="0" w:space="0" w:color="auto"/>
        <w:right w:val="none" w:sz="0" w:space="0" w:color="auto"/>
      </w:divBdr>
    </w:div>
    <w:div w:id="1487822177">
      <w:bodyDiv w:val="1"/>
      <w:marLeft w:val="0"/>
      <w:marRight w:val="0"/>
      <w:marTop w:val="0"/>
      <w:marBottom w:val="0"/>
      <w:divBdr>
        <w:top w:val="none" w:sz="0" w:space="0" w:color="auto"/>
        <w:left w:val="none" w:sz="0" w:space="0" w:color="auto"/>
        <w:bottom w:val="none" w:sz="0" w:space="0" w:color="auto"/>
        <w:right w:val="none" w:sz="0" w:space="0" w:color="auto"/>
      </w:divBdr>
    </w:div>
    <w:div w:id="1488548091">
      <w:bodyDiv w:val="1"/>
      <w:marLeft w:val="0"/>
      <w:marRight w:val="0"/>
      <w:marTop w:val="0"/>
      <w:marBottom w:val="0"/>
      <w:divBdr>
        <w:top w:val="none" w:sz="0" w:space="0" w:color="auto"/>
        <w:left w:val="none" w:sz="0" w:space="0" w:color="auto"/>
        <w:bottom w:val="none" w:sz="0" w:space="0" w:color="auto"/>
        <w:right w:val="none" w:sz="0" w:space="0" w:color="auto"/>
      </w:divBdr>
    </w:div>
    <w:div w:id="1502038019">
      <w:bodyDiv w:val="1"/>
      <w:marLeft w:val="0"/>
      <w:marRight w:val="0"/>
      <w:marTop w:val="0"/>
      <w:marBottom w:val="0"/>
      <w:divBdr>
        <w:top w:val="none" w:sz="0" w:space="0" w:color="auto"/>
        <w:left w:val="none" w:sz="0" w:space="0" w:color="auto"/>
        <w:bottom w:val="none" w:sz="0" w:space="0" w:color="auto"/>
        <w:right w:val="none" w:sz="0" w:space="0" w:color="auto"/>
      </w:divBdr>
    </w:div>
    <w:div w:id="1516727789">
      <w:bodyDiv w:val="1"/>
      <w:marLeft w:val="0"/>
      <w:marRight w:val="0"/>
      <w:marTop w:val="0"/>
      <w:marBottom w:val="0"/>
      <w:divBdr>
        <w:top w:val="none" w:sz="0" w:space="0" w:color="auto"/>
        <w:left w:val="none" w:sz="0" w:space="0" w:color="auto"/>
        <w:bottom w:val="none" w:sz="0" w:space="0" w:color="auto"/>
        <w:right w:val="none" w:sz="0" w:space="0" w:color="auto"/>
      </w:divBdr>
    </w:div>
    <w:div w:id="1529611191">
      <w:bodyDiv w:val="1"/>
      <w:marLeft w:val="0"/>
      <w:marRight w:val="0"/>
      <w:marTop w:val="0"/>
      <w:marBottom w:val="0"/>
      <w:divBdr>
        <w:top w:val="none" w:sz="0" w:space="0" w:color="auto"/>
        <w:left w:val="none" w:sz="0" w:space="0" w:color="auto"/>
        <w:bottom w:val="none" w:sz="0" w:space="0" w:color="auto"/>
        <w:right w:val="none" w:sz="0" w:space="0" w:color="auto"/>
      </w:divBdr>
    </w:div>
    <w:div w:id="1529642861">
      <w:bodyDiv w:val="1"/>
      <w:marLeft w:val="0"/>
      <w:marRight w:val="0"/>
      <w:marTop w:val="0"/>
      <w:marBottom w:val="0"/>
      <w:divBdr>
        <w:top w:val="none" w:sz="0" w:space="0" w:color="auto"/>
        <w:left w:val="none" w:sz="0" w:space="0" w:color="auto"/>
        <w:bottom w:val="none" w:sz="0" w:space="0" w:color="auto"/>
        <w:right w:val="none" w:sz="0" w:space="0" w:color="auto"/>
      </w:divBdr>
    </w:div>
    <w:div w:id="1539397173">
      <w:bodyDiv w:val="1"/>
      <w:marLeft w:val="0"/>
      <w:marRight w:val="0"/>
      <w:marTop w:val="0"/>
      <w:marBottom w:val="0"/>
      <w:divBdr>
        <w:top w:val="none" w:sz="0" w:space="0" w:color="auto"/>
        <w:left w:val="none" w:sz="0" w:space="0" w:color="auto"/>
        <w:bottom w:val="none" w:sz="0" w:space="0" w:color="auto"/>
        <w:right w:val="none" w:sz="0" w:space="0" w:color="auto"/>
      </w:divBdr>
    </w:div>
    <w:div w:id="1542403640">
      <w:bodyDiv w:val="1"/>
      <w:marLeft w:val="0"/>
      <w:marRight w:val="0"/>
      <w:marTop w:val="0"/>
      <w:marBottom w:val="0"/>
      <w:divBdr>
        <w:top w:val="none" w:sz="0" w:space="0" w:color="auto"/>
        <w:left w:val="none" w:sz="0" w:space="0" w:color="auto"/>
        <w:bottom w:val="none" w:sz="0" w:space="0" w:color="auto"/>
        <w:right w:val="none" w:sz="0" w:space="0" w:color="auto"/>
      </w:divBdr>
    </w:div>
    <w:div w:id="1595242513">
      <w:bodyDiv w:val="1"/>
      <w:marLeft w:val="0"/>
      <w:marRight w:val="0"/>
      <w:marTop w:val="0"/>
      <w:marBottom w:val="0"/>
      <w:divBdr>
        <w:top w:val="none" w:sz="0" w:space="0" w:color="auto"/>
        <w:left w:val="none" w:sz="0" w:space="0" w:color="auto"/>
        <w:bottom w:val="none" w:sz="0" w:space="0" w:color="auto"/>
        <w:right w:val="none" w:sz="0" w:space="0" w:color="auto"/>
      </w:divBdr>
    </w:div>
    <w:div w:id="1647081700">
      <w:bodyDiv w:val="1"/>
      <w:marLeft w:val="0"/>
      <w:marRight w:val="0"/>
      <w:marTop w:val="0"/>
      <w:marBottom w:val="0"/>
      <w:divBdr>
        <w:top w:val="none" w:sz="0" w:space="0" w:color="auto"/>
        <w:left w:val="none" w:sz="0" w:space="0" w:color="auto"/>
        <w:bottom w:val="none" w:sz="0" w:space="0" w:color="auto"/>
        <w:right w:val="none" w:sz="0" w:space="0" w:color="auto"/>
      </w:divBdr>
    </w:div>
    <w:div w:id="1649742033">
      <w:bodyDiv w:val="1"/>
      <w:marLeft w:val="0"/>
      <w:marRight w:val="0"/>
      <w:marTop w:val="0"/>
      <w:marBottom w:val="0"/>
      <w:divBdr>
        <w:top w:val="none" w:sz="0" w:space="0" w:color="auto"/>
        <w:left w:val="none" w:sz="0" w:space="0" w:color="auto"/>
        <w:bottom w:val="none" w:sz="0" w:space="0" w:color="auto"/>
        <w:right w:val="none" w:sz="0" w:space="0" w:color="auto"/>
      </w:divBdr>
    </w:div>
    <w:div w:id="1654021611">
      <w:bodyDiv w:val="1"/>
      <w:marLeft w:val="0"/>
      <w:marRight w:val="0"/>
      <w:marTop w:val="0"/>
      <w:marBottom w:val="0"/>
      <w:divBdr>
        <w:top w:val="none" w:sz="0" w:space="0" w:color="auto"/>
        <w:left w:val="none" w:sz="0" w:space="0" w:color="auto"/>
        <w:bottom w:val="none" w:sz="0" w:space="0" w:color="auto"/>
        <w:right w:val="none" w:sz="0" w:space="0" w:color="auto"/>
      </w:divBdr>
    </w:div>
    <w:div w:id="1731461129">
      <w:bodyDiv w:val="1"/>
      <w:marLeft w:val="0"/>
      <w:marRight w:val="0"/>
      <w:marTop w:val="0"/>
      <w:marBottom w:val="0"/>
      <w:divBdr>
        <w:top w:val="none" w:sz="0" w:space="0" w:color="auto"/>
        <w:left w:val="none" w:sz="0" w:space="0" w:color="auto"/>
        <w:bottom w:val="none" w:sz="0" w:space="0" w:color="auto"/>
        <w:right w:val="none" w:sz="0" w:space="0" w:color="auto"/>
      </w:divBdr>
    </w:div>
    <w:div w:id="1741518545">
      <w:bodyDiv w:val="1"/>
      <w:marLeft w:val="0"/>
      <w:marRight w:val="0"/>
      <w:marTop w:val="0"/>
      <w:marBottom w:val="0"/>
      <w:divBdr>
        <w:top w:val="none" w:sz="0" w:space="0" w:color="auto"/>
        <w:left w:val="none" w:sz="0" w:space="0" w:color="auto"/>
        <w:bottom w:val="none" w:sz="0" w:space="0" w:color="auto"/>
        <w:right w:val="none" w:sz="0" w:space="0" w:color="auto"/>
      </w:divBdr>
    </w:div>
    <w:div w:id="1774593326">
      <w:bodyDiv w:val="1"/>
      <w:marLeft w:val="0"/>
      <w:marRight w:val="0"/>
      <w:marTop w:val="0"/>
      <w:marBottom w:val="0"/>
      <w:divBdr>
        <w:top w:val="none" w:sz="0" w:space="0" w:color="auto"/>
        <w:left w:val="none" w:sz="0" w:space="0" w:color="auto"/>
        <w:bottom w:val="none" w:sz="0" w:space="0" w:color="auto"/>
        <w:right w:val="none" w:sz="0" w:space="0" w:color="auto"/>
      </w:divBdr>
    </w:div>
    <w:div w:id="1807433448">
      <w:bodyDiv w:val="1"/>
      <w:marLeft w:val="0"/>
      <w:marRight w:val="0"/>
      <w:marTop w:val="0"/>
      <w:marBottom w:val="0"/>
      <w:divBdr>
        <w:top w:val="none" w:sz="0" w:space="0" w:color="auto"/>
        <w:left w:val="none" w:sz="0" w:space="0" w:color="auto"/>
        <w:bottom w:val="none" w:sz="0" w:space="0" w:color="auto"/>
        <w:right w:val="none" w:sz="0" w:space="0" w:color="auto"/>
      </w:divBdr>
    </w:div>
    <w:div w:id="1811706797">
      <w:bodyDiv w:val="1"/>
      <w:marLeft w:val="0"/>
      <w:marRight w:val="0"/>
      <w:marTop w:val="0"/>
      <w:marBottom w:val="0"/>
      <w:divBdr>
        <w:top w:val="none" w:sz="0" w:space="0" w:color="auto"/>
        <w:left w:val="none" w:sz="0" w:space="0" w:color="auto"/>
        <w:bottom w:val="none" w:sz="0" w:space="0" w:color="auto"/>
        <w:right w:val="none" w:sz="0" w:space="0" w:color="auto"/>
      </w:divBdr>
    </w:div>
    <w:div w:id="1824202576">
      <w:bodyDiv w:val="1"/>
      <w:marLeft w:val="0"/>
      <w:marRight w:val="0"/>
      <w:marTop w:val="0"/>
      <w:marBottom w:val="0"/>
      <w:divBdr>
        <w:top w:val="none" w:sz="0" w:space="0" w:color="auto"/>
        <w:left w:val="none" w:sz="0" w:space="0" w:color="auto"/>
        <w:bottom w:val="none" w:sz="0" w:space="0" w:color="auto"/>
        <w:right w:val="none" w:sz="0" w:space="0" w:color="auto"/>
      </w:divBdr>
    </w:div>
    <w:div w:id="1897202529">
      <w:bodyDiv w:val="1"/>
      <w:marLeft w:val="0"/>
      <w:marRight w:val="0"/>
      <w:marTop w:val="0"/>
      <w:marBottom w:val="0"/>
      <w:divBdr>
        <w:top w:val="none" w:sz="0" w:space="0" w:color="auto"/>
        <w:left w:val="none" w:sz="0" w:space="0" w:color="auto"/>
        <w:bottom w:val="none" w:sz="0" w:space="0" w:color="auto"/>
        <w:right w:val="none" w:sz="0" w:space="0" w:color="auto"/>
      </w:divBdr>
    </w:div>
    <w:div w:id="1938712812">
      <w:bodyDiv w:val="1"/>
      <w:marLeft w:val="0"/>
      <w:marRight w:val="0"/>
      <w:marTop w:val="0"/>
      <w:marBottom w:val="0"/>
      <w:divBdr>
        <w:top w:val="none" w:sz="0" w:space="0" w:color="auto"/>
        <w:left w:val="none" w:sz="0" w:space="0" w:color="auto"/>
        <w:bottom w:val="none" w:sz="0" w:space="0" w:color="auto"/>
        <w:right w:val="none" w:sz="0" w:space="0" w:color="auto"/>
      </w:divBdr>
    </w:div>
    <w:div w:id="1960527169">
      <w:bodyDiv w:val="1"/>
      <w:marLeft w:val="0"/>
      <w:marRight w:val="0"/>
      <w:marTop w:val="0"/>
      <w:marBottom w:val="0"/>
      <w:divBdr>
        <w:top w:val="none" w:sz="0" w:space="0" w:color="auto"/>
        <w:left w:val="none" w:sz="0" w:space="0" w:color="auto"/>
        <w:bottom w:val="none" w:sz="0" w:space="0" w:color="auto"/>
        <w:right w:val="none" w:sz="0" w:space="0" w:color="auto"/>
      </w:divBdr>
    </w:div>
    <w:div w:id="1996563674">
      <w:bodyDiv w:val="1"/>
      <w:marLeft w:val="0"/>
      <w:marRight w:val="0"/>
      <w:marTop w:val="0"/>
      <w:marBottom w:val="0"/>
      <w:divBdr>
        <w:top w:val="none" w:sz="0" w:space="0" w:color="auto"/>
        <w:left w:val="none" w:sz="0" w:space="0" w:color="auto"/>
        <w:bottom w:val="none" w:sz="0" w:space="0" w:color="auto"/>
        <w:right w:val="none" w:sz="0" w:space="0" w:color="auto"/>
      </w:divBdr>
    </w:div>
    <w:div w:id="2005283848">
      <w:bodyDiv w:val="1"/>
      <w:marLeft w:val="0"/>
      <w:marRight w:val="0"/>
      <w:marTop w:val="0"/>
      <w:marBottom w:val="0"/>
      <w:divBdr>
        <w:top w:val="none" w:sz="0" w:space="0" w:color="auto"/>
        <w:left w:val="none" w:sz="0" w:space="0" w:color="auto"/>
        <w:bottom w:val="none" w:sz="0" w:space="0" w:color="auto"/>
        <w:right w:val="none" w:sz="0" w:space="0" w:color="auto"/>
      </w:divBdr>
    </w:div>
    <w:div w:id="2025353724">
      <w:bodyDiv w:val="1"/>
      <w:marLeft w:val="0"/>
      <w:marRight w:val="0"/>
      <w:marTop w:val="0"/>
      <w:marBottom w:val="0"/>
      <w:divBdr>
        <w:top w:val="none" w:sz="0" w:space="0" w:color="auto"/>
        <w:left w:val="none" w:sz="0" w:space="0" w:color="auto"/>
        <w:bottom w:val="none" w:sz="0" w:space="0" w:color="auto"/>
        <w:right w:val="none" w:sz="0" w:space="0" w:color="auto"/>
      </w:divBdr>
    </w:div>
    <w:div w:id="2067291953">
      <w:bodyDiv w:val="1"/>
      <w:marLeft w:val="0"/>
      <w:marRight w:val="0"/>
      <w:marTop w:val="0"/>
      <w:marBottom w:val="0"/>
      <w:divBdr>
        <w:top w:val="none" w:sz="0" w:space="0" w:color="auto"/>
        <w:left w:val="none" w:sz="0" w:space="0" w:color="auto"/>
        <w:bottom w:val="none" w:sz="0" w:space="0" w:color="auto"/>
        <w:right w:val="none" w:sz="0" w:space="0" w:color="auto"/>
      </w:divBdr>
    </w:div>
    <w:div w:id="2102069303">
      <w:bodyDiv w:val="1"/>
      <w:marLeft w:val="0"/>
      <w:marRight w:val="0"/>
      <w:marTop w:val="0"/>
      <w:marBottom w:val="0"/>
      <w:divBdr>
        <w:top w:val="none" w:sz="0" w:space="0" w:color="auto"/>
        <w:left w:val="none" w:sz="0" w:space="0" w:color="auto"/>
        <w:bottom w:val="none" w:sz="0" w:space="0" w:color="auto"/>
        <w:right w:val="none" w:sz="0" w:space="0" w:color="auto"/>
      </w:divBdr>
    </w:div>
    <w:div w:id="21048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717\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E89CD5B5304FC493676426DA5BE48D"/>
        <w:category>
          <w:name w:val="General"/>
          <w:gallery w:val="placeholder"/>
        </w:category>
        <w:types>
          <w:type w:val="bbPlcHdr"/>
        </w:types>
        <w:behaviors>
          <w:behavior w:val="content"/>
        </w:behaviors>
        <w:guid w:val="{E589026F-D036-4222-9C95-317D98D80303}"/>
      </w:docPartPr>
      <w:docPartBody>
        <w:p w:rsidR="00C5615D" w:rsidRDefault="007927A8">
          <w:pPr>
            <w:pStyle w:val="E4E89CD5B5304FC493676426DA5BE48D"/>
          </w:pPr>
          <w:r w:rsidRPr="009D0878">
            <w:t>Address</w:t>
          </w:r>
        </w:p>
      </w:docPartBody>
    </w:docPart>
    <w:docPart>
      <w:docPartPr>
        <w:name w:val="D47AFFDDF30C4E1F91EAB0201994740B"/>
        <w:category>
          <w:name w:val="General"/>
          <w:gallery w:val="placeholder"/>
        </w:category>
        <w:types>
          <w:type w:val="bbPlcHdr"/>
        </w:types>
        <w:behaviors>
          <w:behavior w:val="content"/>
        </w:behaviors>
        <w:guid w:val="{D9673AEE-8791-4212-9AD2-90194728C815}"/>
      </w:docPartPr>
      <w:docPartBody>
        <w:p w:rsidR="00C5615D" w:rsidRDefault="007927A8">
          <w:pPr>
            <w:pStyle w:val="D47AFFDDF30C4E1F91EAB0201994740B"/>
          </w:pPr>
          <w:r w:rsidRPr="009D0878">
            <w:t>Phone</w:t>
          </w:r>
        </w:p>
      </w:docPartBody>
    </w:docPart>
    <w:docPart>
      <w:docPartPr>
        <w:name w:val="046E5A92FC6A41DAAA202F59F709853E"/>
        <w:category>
          <w:name w:val="General"/>
          <w:gallery w:val="placeholder"/>
        </w:category>
        <w:types>
          <w:type w:val="bbPlcHdr"/>
        </w:types>
        <w:behaviors>
          <w:behavior w:val="content"/>
        </w:behaviors>
        <w:guid w:val="{2052F114-7431-4F2D-8EE8-AB2DD0B1BA74}"/>
      </w:docPartPr>
      <w:docPartBody>
        <w:p w:rsidR="00C5615D" w:rsidRDefault="007927A8">
          <w:pPr>
            <w:pStyle w:val="046E5A92FC6A41DAAA202F59F709853E"/>
          </w:pPr>
          <w:r w:rsidRPr="009D0878">
            <w:t>Email</w:t>
          </w:r>
        </w:p>
      </w:docPartBody>
    </w:docPart>
    <w:docPart>
      <w:docPartPr>
        <w:name w:val="600FE17F776146A58F29FBA97D9F8ED5"/>
        <w:category>
          <w:name w:val="General"/>
          <w:gallery w:val="placeholder"/>
        </w:category>
        <w:types>
          <w:type w:val="bbPlcHdr"/>
        </w:types>
        <w:behaviors>
          <w:behavior w:val="content"/>
        </w:behaviors>
        <w:guid w:val="{66D46324-BBC0-4814-83D2-B4CD5A48FC52}"/>
      </w:docPartPr>
      <w:docPartBody>
        <w:p w:rsidR="00C5615D" w:rsidRDefault="007927A8">
          <w:pPr>
            <w:pStyle w:val="600FE17F776146A58F29FBA97D9F8ED5"/>
          </w:pPr>
          <w:r w:rsidRPr="009D0878">
            <w:t>LinkedIn Profile</w:t>
          </w:r>
        </w:p>
      </w:docPartBody>
    </w:docPart>
    <w:docPart>
      <w:docPartPr>
        <w:name w:val="EB7996BEAEFC41BDBEC0AA58ACAE93F8"/>
        <w:category>
          <w:name w:val="General"/>
          <w:gallery w:val="placeholder"/>
        </w:category>
        <w:types>
          <w:type w:val="bbPlcHdr"/>
        </w:types>
        <w:behaviors>
          <w:behavior w:val="content"/>
        </w:behaviors>
        <w:guid w:val="{0D6D5459-8150-4830-8965-E494E6798247}"/>
      </w:docPartPr>
      <w:docPartBody>
        <w:p w:rsidR="00C5615D" w:rsidRDefault="007927A8">
          <w:pPr>
            <w:pStyle w:val="EB7996BEAEFC41BDBEC0AA58ACAE93F8"/>
          </w:pPr>
          <w:r w:rsidRPr="009D0878">
            <w:t>Twitter/Blog/Portfolio</w:t>
          </w:r>
        </w:p>
      </w:docPartBody>
    </w:docPart>
    <w:docPart>
      <w:docPartPr>
        <w:name w:val="10EBFF81F37A46DBABD0BDE142D3364F"/>
        <w:category>
          <w:name w:val="General"/>
          <w:gallery w:val="placeholder"/>
        </w:category>
        <w:types>
          <w:type w:val="bbPlcHdr"/>
        </w:types>
        <w:behaviors>
          <w:behavior w:val="content"/>
        </w:behaviors>
        <w:guid w:val="{11CF895E-E55F-4DBB-8990-49D336902368}"/>
      </w:docPartPr>
      <w:docPartBody>
        <w:p w:rsidR="00C5615D" w:rsidRDefault="007927A8">
          <w:pPr>
            <w:pStyle w:val="10EBFF81F37A46DBABD0BDE142D3364F"/>
          </w:pPr>
          <w:r w:rsidRPr="00D85CA4">
            <w:t>Objective</w:t>
          </w:r>
        </w:p>
      </w:docPartBody>
    </w:docPart>
    <w:docPart>
      <w:docPartPr>
        <w:name w:val="0DDEB14CACB14511AC8F4D136CC23FCD"/>
        <w:category>
          <w:name w:val="General"/>
          <w:gallery w:val="placeholder"/>
        </w:category>
        <w:types>
          <w:type w:val="bbPlcHdr"/>
        </w:types>
        <w:behaviors>
          <w:behavior w:val="content"/>
        </w:behaviors>
        <w:guid w:val="{098088D4-DA37-4FA2-B558-48FD25792D17}"/>
      </w:docPartPr>
      <w:docPartBody>
        <w:p w:rsidR="00C5615D" w:rsidRDefault="007927A8">
          <w:pPr>
            <w:pStyle w:val="0DDEB14CACB14511AC8F4D136CC23FCD"/>
          </w:pPr>
          <w:r w:rsidRPr="00565B06">
            <w:t>Education</w:t>
          </w:r>
        </w:p>
      </w:docPartBody>
    </w:docPart>
    <w:docPart>
      <w:docPartPr>
        <w:name w:val="533DCCA181414D408ABB7684A88331B2"/>
        <w:category>
          <w:name w:val="General"/>
          <w:gallery w:val="placeholder"/>
        </w:category>
        <w:types>
          <w:type w:val="bbPlcHdr"/>
        </w:types>
        <w:behaviors>
          <w:behavior w:val="content"/>
        </w:behaviors>
        <w:guid w:val="{C92F10C7-E2E7-4E9F-B7DB-249E1F33BAD9}"/>
      </w:docPartPr>
      <w:docPartBody>
        <w:p w:rsidR="00C5615D" w:rsidRDefault="007927A8">
          <w:pPr>
            <w:pStyle w:val="533DCCA181414D408ABB7684A88331B2"/>
          </w:pPr>
          <w:r w:rsidRPr="00565B06">
            <w:t>Experience</w:t>
          </w:r>
        </w:p>
      </w:docPartBody>
    </w:docPart>
    <w:docPart>
      <w:docPartPr>
        <w:name w:val="F20A600DC4A24B7C8EC713442B4257BF"/>
        <w:category>
          <w:name w:val="General"/>
          <w:gallery w:val="placeholder"/>
        </w:category>
        <w:types>
          <w:type w:val="bbPlcHdr"/>
        </w:types>
        <w:behaviors>
          <w:behavior w:val="content"/>
        </w:behaviors>
        <w:guid w:val="{EF192812-1340-4230-B87F-FDB147BC9D07}"/>
      </w:docPartPr>
      <w:docPartBody>
        <w:p w:rsidR="00C5615D" w:rsidRDefault="007927A8">
          <w:pPr>
            <w:pStyle w:val="F20A600DC4A24B7C8EC713442B4257BF"/>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8B"/>
    <w:rsid w:val="00007EDB"/>
    <w:rsid w:val="00013F08"/>
    <w:rsid w:val="0007007E"/>
    <w:rsid w:val="00074539"/>
    <w:rsid w:val="00090E57"/>
    <w:rsid w:val="001148D0"/>
    <w:rsid w:val="001436AD"/>
    <w:rsid w:val="00147B7B"/>
    <w:rsid w:val="00167EA3"/>
    <w:rsid w:val="001D6D1E"/>
    <w:rsid w:val="001E4950"/>
    <w:rsid w:val="00224D03"/>
    <w:rsid w:val="00260B98"/>
    <w:rsid w:val="00281D86"/>
    <w:rsid w:val="002A57AF"/>
    <w:rsid w:val="002D2973"/>
    <w:rsid w:val="002E375F"/>
    <w:rsid w:val="002E4DB2"/>
    <w:rsid w:val="002E7379"/>
    <w:rsid w:val="00304DBD"/>
    <w:rsid w:val="003104A4"/>
    <w:rsid w:val="00337E76"/>
    <w:rsid w:val="00356B54"/>
    <w:rsid w:val="0036421B"/>
    <w:rsid w:val="003B75A2"/>
    <w:rsid w:val="0043376E"/>
    <w:rsid w:val="004823B4"/>
    <w:rsid w:val="004A48E7"/>
    <w:rsid w:val="004A5BC5"/>
    <w:rsid w:val="004B576B"/>
    <w:rsid w:val="004E130E"/>
    <w:rsid w:val="004E1A8A"/>
    <w:rsid w:val="004F21F4"/>
    <w:rsid w:val="0051394C"/>
    <w:rsid w:val="00563567"/>
    <w:rsid w:val="005D3FC3"/>
    <w:rsid w:val="005E32D4"/>
    <w:rsid w:val="005E34A4"/>
    <w:rsid w:val="005E6AC4"/>
    <w:rsid w:val="005F0A59"/>
    <w:rsid w:val="00607298"/>
    <w:rsid w:val="00651470"/>
    <w:rsid w:val="006B2737"/>
    <w:rsid w:val="00733BEA"/>
    <w:rsid w:val="007569FC"/>
    <w:rsid w:val="007927A8"/>
    <w:rsid w:val="007A6390"/>
    <w:rsid w:val="007A67F5"/>
    <w:rsid w:val="007A74CC"/>
    <w:rsid w:val="007B171D"/>
    <w:rsid w:val="00811A2E"/>
    <w:rsid w:val="00817885"/>
    <w:rsid w:val="008235E2"/>
    <w:rsid w:val="0084742B"/>
    <w:rsid w:val="0086434F"/>
    <w:rsid w:val="008819CE"/>
    <w:rsid w:val="00883E92"/>
    <w:rsid w:val="00892A4C"/>
    <w:rsid w:val="008B24A9"/>
    <w:rsid w:val="008B5E23"/>
    <w:rsid w:val="008C3592"/>
    <w:rsid w:val="008D0B15"/>
    <w:rsid w:val="00974702"/>
    <w:rsid w:val="009B2F28"/>
    <w:rsid w:val="009C1D80"/>
    <w:rsid w:val="00A03826"/>
    <w:rsid w:val="00A0671F"/>
    <w:rsid w:val="00A1723C"/>
    <w:rsid w:val="00A2666A"/>
    <w:rsid w:val="00A30BC6"/>
    <w:rsid w:val="00A32B52"/>
    <w:rsid w:val="00A60C38"/>
    <w:rsid w:val="00A62F7C"/>
    <w:rsid w:val="00A8139F"/>
    <w:rsid w:val="00A86932"/>
    <w:rsid w:val="00A92813"/>
    <w:rsid w:val="00AA048C"/>
    <w:rsid w:val="00B20596"/>
    <w:rsid w:val="00B20AC5"/>
    <w:rsid w:val="00B70A8B"/>
    <w:rsid w:val="00B85285"/>
    <w:rsid w:val="00B97FA0"/>
    <w:rsid w:val="00BA6336"/>
    <w:rsid w:val="00BB694A"/>
    <w:rsid w:val="00BC4DC1"/>
    <w:rsid w:val="00C028A5"/>
    <w:rsid w:val="00C5615D"/>
    <w:rsid w:val="00C90A7F"/>
    <w:rsid w:val="00CA2507"/>
    <w:rsid w:val="00CC13BD"/>
    <w:rsid w:val="00CF21B1"/>
    <w:rsid w:val="00D05FD6"/>
    <w:rsid w:val="00D460DA"/>
    <w:rsid w:val="00D506E8"/>
    <w:rsid w:val="00DA3011"/>
    <w:rsid w:val="00DA5D2B"/>
    <w:rsid w:val="00DD3B65"/>
    <w:rsid w:val="00E0787A"/>
    <w:rsid w:val="00E23C3D"/>
    <w:rsid w:val="00E36E86"/>
    <w:rsid w:val="00E60542"/>
    <w:rsid w:val="00E676F8"/>
    <w:rsid w:val="00E80255"/>
    <w:rsid w:val="00E80C73"/>
    <w:rsid w:val="00EB107A"/>
    <w:rsid w:val="00ED71F6"/>
    <w:rsid w:val="00F247FC"/>
    <w:rsid w:val="00F41383"/>
    <w:rsid w:val="00F61E92"/>
    <w:rsid w:val="00F77EF2"/>
    <w:rsid w:val="00FE06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89CD5B5304FC493676426DA5BE48D">
    <w:name w:val="E4E89CD5B5304FC493676426DA5BE48D"/>
  </w:style>
  <w:style w:type="paragraph" w:customStyle="1" w:styleId="D47AFFDDF30C4E1F91EAB0201994740B">
    <w:name w:val="D47AFFDDF30C4E1F91EAB0201994740B"/>
  </w:style>
  <w:style w:type="paragraph" w:customStyle="1" w:styleId="046E5A92FC6A41DAAA202F59F709853E">
    <w:name w:val="046E5A92FC6A41DAAA202F59F709853E"/>
  </w:style>
  <w:style w:type="paragraph" w:customStyle="1" w:styleId="600FE17F776146A58F29FBA97D9F8ED5">
    <w:name w:val="600FE17F776146A58F29FBA97D9F8ED5"/>
  </w:style>
  <w:style w:type="paragraph" w:customStyle="1" w:styleId="EB7996BEAEFC41BDBEC0AA58ACAE93F8">
    <w:name w:val="EB7996BEAEFC41BDBEC0AA58ACAE93F8"/>
  </w:style>
  <w:style w:type="paragraph" w:customStyle="1" w:styleId="10EBFF81F37A46DBABD0BDE142D3364F">
    <w:name w:val="10EBFF81F37A46DBABD0BDE142D3364F"/>
  </w:style>
  <w:style w:type="paragraph" w:customStyle="1" w:styleId="0DDEB14CACB14511AC8F4D136CC23FCD">
    <w:name w:val="0DDEB14CACB14511AC8F4D136CC23FCD"/>
  </w:style>
  <w:style w:type="character" w:styleId="Emphasis">
    <w:name w:val="Emphasis"/>
    <w:basedOn w:val="DefaultParagraphFont"/>
    <w:uiPriority w:val="11"/>
    <w:qFormat/>
    <w:rPr>
      <w:b w:val="0"/>
      <w:iCs/>
      <w:color w:val="215E99" w:themeColor="text2" w:themeTint="BF"/>
      <w:sz w:val="26"/>
    </w:rPr>
  </w:style>
  <w:style w:type="paragraph" w:customStyle="1" w:styleId="533DCCA181414D408ABB7684A88331B2">
    <w:name w:val="533DCCA181414D408ABB7684A88331B2"/>
  </w:style>
  <w:style w:type="paragraph" w:customStyle="1" w:styleId="F20A600DC4A24B7C8EC713442B4257BF">
    <w:name w:val="F20A600DC4A24B7C8EC713442B425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0717793209</CompanyPhone>
  <CompanyFax/>
  <CompanyEmail>percivalshimange@gmail.com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8229</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https:/www.linkedin.com/in/percival-shimange-952722206</cp:keywords>
  <dc:description/>
  <cp:lastModifiedBy>Percival Shimange</cp:lastModifiedBy>
  <cp:revision>107</cp:revision>
  <dcterms:created xsi:type="dcterms:W3CDTF">2023-04-19T18:43:00Z</dcterms:created>
  <dcterms:modified xsi:type="dcterms:W3CDTF">2025-03-25T20:33:00Z</dcterms:modified>
  <cp:category/>
  <cp:contentStatus>https://github.com/pshluvu</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